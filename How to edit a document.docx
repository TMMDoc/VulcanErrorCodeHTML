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12"/>
        <w:gridCol w:w="7487"/>
        <w:gridCol w:w="1558"/>
        <w:gridCol w:w="1133"/>
      </w:tblGrid>
      <w:tr w:rsidR="009449CD" w:rsidRPr="009449CD" w14:paraId="2ADCE7CF" w14:textId="77777777" w:rsidTr="00A62AF3">
        <w:trPr>
          <w:cantSplit/>
        </w:trPr>
        <w:tc>
          <w:tcPr>
            <w:tcW w:w="28" w:type="dxa"/>
            <w:gridSpan w:val="2"/>
          </w:tcPr>
          <w:p w14:paraId="624F4841" w14:textId="77777777" w:rsidR="009449CD" w:rsidRPr="009449CD" w:rsidRDefault="009449CD">
            <w:pPr>
              <w:rPr>
                <w:lang w:val="en-US"/>
              </w:rPr>
            </w:pPr>
          </w:p>
        </w:tc>
        <w:tc>
          <w:tcPr>
            <w:tcW w:w="7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3D51C" w14:textId="77777777" w:rsidR="00A62AF3" w:rsidRPr="00A62AF3" w:rsidRDefault="00A46999">
            <w:pPr>
              <w:rPr>
                <w:sz w:val="16"/>
                <w:szCs w:val="16"/>
                <w:lang w:val="en-US"/>
              </w:rPr>
            </w:pPr>
            <w:bookmarkStart w:id="0" w:name="CompanyName"/>
            <w:bookmarkEnd w:id="0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0EF4891" wp14:editId="76BFA057">
                  <wp:simplePos x="0" y="0"/>
                  <wp:positionH relativeFrom="column">
                    <wp:posOffset>42689</wp:posOffset>
                  </wp:positionH>
                  <wp:positionV relativeFrom="paragraph">
                    <wp:posOffset>18618</wp:posOffset>
                  </wp:positionV>
                  <wp:extent cx="603849" cy="617419"/>
                  <wp:effectExtent l="0" t="0" r="635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037" cy="61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635170" w14:textId="77777777" w:rsidR="00A46999" w:rsidRDefault="00A46999">
            <w:pP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A46999"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>TRUMPF Metamation Private Limited</w:t>
            </w:r>
          </w:p>
          <w:p w14:paraId="3D380D5B" w14:textId="77777777" w:rsidR="00A46999" w:rsidRDefault="00A46999">
            <w:pP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 w:rsidRPr="00A46999"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>SIPCOT IT Park</w:t>
            </w:r>
          </w:p>
          <w:p w14:paraId="2A652378" w14:textId="77777777" w:rsidR="00A46999" w:rsidRDefault="00A46999">
            <w:pP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 w:rsidRPr="00A46999"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>603 103 Siruseri</w:t>
            </w:r>
          </w:p>
          <w:p w14:paraId="050E6A0B" w14:textId="77777777" w:rsidR="009449CD" w:rsidRPr="00A46999" w:rsidRDefault="00A46999">
            <w:pPr>
              <w:rPr>
                <w:lang w:val="en-US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ab/>
            </w:r>
            <w:r w:rsidRPr="00A46999">
              <w:rPr>
                <w:rFonts w:cs="Arial"/>
                <w:noProof/>
                <w:color w:val="000000"/>
                <w:sz w:val="16"/>
                <w:szCs w:val="16"/>
                <w:lang w:val="en-US"/>
              </w:rPr>
              <w:t>Tamil Nadu</w:t>
            </w:r>
          </w:p>
        </w:tc>
        <w:tc>
          <w:tcPr>
            <w:tcW w:w="15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6EB5C" w14:textId="77777777" w:rsidR="00D93CA8" w:rsidRPr="009449CD" w:rsidRDefault="00D93CA8" w:rsidP="00D93CA8">
            <w:pPr>
              <w:pStyle w:val="StandardBeschriftung"/>
              <w:rPr>
                <w:lang w:val="en-US"/>
              </w:rPr>
            </w:pPr>
            <w:r w:rsidRPr="009449CD">
              <w:rPr>
                <w:lang w:val="en-US"/>
              </w:rPr>
              <w:t>Date</w:t>
            </w:r>
          </w:p>
          <w:bookmarkStart w:id="1" w:name="CreateDate"/>
          <w:bookmarkEnd w:id="1"/>
          <w:p w14:paraId="457FE736" w14:textId="5D9A1021" w:rsidR="00AE4EF0" w:rsidRDefault="00AE4EF0" w:rsidP="00D93CA8">
            <w:pPr>
              <w:pStyle w:val="StandardBeschriftung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DATE \@ "M/d/yyyy" </w:instrText>
            </w:r>
            <w:r>
              <w:rPr>
                <w:sz w:val="22"/>
                <w:lang w:val="en-US"/>
              </w:rPr>
              <w:fldChar w:fldCharType="separate"/>
            </w:r>
            <w:r w:rsidR="00495436">
              <w:rPr>
                <w:noProof/>
                <w:sz w:val="22"/>
                <w:lang w:val="en-US"/>
              </w:rPr>
              <w:t>9/23/2024</w:t>
            </w:r>
            <w:r>
              <w:rPr>
                <w:sz w:val="22"/>
                <w:lang w:val="en-US"/>
              </w:rPr>
              <w:fldChar w:fldCharType="end"/>
            </w:r>
          </w:p>
          <w:p w14:paraId="56D5E4B2" w14:textId="77777777" w:rsidR="00D93CA8" w:rsidRPr="009449CD" w:rsidRDefault="00D93CA8" w:rsidP="00D93CA8">
            <w:pPr>
              <w:pStyle w:val="StandardBeschriftung"/>
              <w:rPr>
                <w:lang w:val="en-US"/>
              </w:rPr>
            </w:pPr>
            <w:r w:rsidRPr="009449CD">
              <w:rPr>
                <w:lang w:val="en-US"/>
              </w:rPr>
              <w:t>Initials</w:t>
            </w:r>
          </w:p>
          <w:p w14:paraId="66B377F3" w14:textId="77777777" w:rsidR="009449CD" w:rsidRPr="009449CD" w:rsidRDefault="00D93CA8" w:rsidP="00D93CA8">
            <w:pPr>
              <w:rPr>
                <w:lang w:val="en-US"/>
              </w:rPr>
            </w:pPr>
            <w:bookmarkStart w:id="2" w:name="UserInitials"/>
            <w:bookmarkEnd w:id="2"/>
            <w:r>
              <w:rPr>
                <w:lang w:val="en-US"/>
              </w:rPr>
              <w:t>ww</w:t>
            </w:r>
          </w:p>
        </w:tc>
        <w:tc>
          <w:tcPr>
            <w:tcW w:w="11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5B7" w14:textId="77777777" w:rsidR="00D93CA8" w:rsidRPr="009449CD" w:rsidRDefault="00D93CA8" w:rsidP="00D93CA8">
            <w:pPr>
              <w:pStyle w:val="StandardBeschriftung"/>
              <w:rPr>
                <w:szCs w:val="16"/>
                <w:lang w:val="en-US"/>
              </w:rPr>
            </w:pPr>
            <w:r w:rsidRPr="009449CD">
              <w:rPr>
                <w:szCs w:val="16"/>
                <w:lang w:val="en-US"/>
              </w:rPr>
              <w:t xml:space="preserve">Page </w:t>
            </w:r>
            <w:r w:rsidRPr="009449CD">
              <w:rPr>
                <w:szCs w:val="16"/>
                <w:lang w:val="en-US"/>
              </w:rPr>
              <w:tab/>
              <w:t>1</w:t>
            </w:r>
          </w:p>
          <w:p w14:paraId="37CF6831" w14:textId="77777777" w:rsidR="009449CD" w:rsidRPr="009449CD" w:rsidRDefault="00D653B3" w:rsidP="00D93CA8">
            <w:pPr>
              <w:pStyle w:val="StandardBeschriftung"/>
              <w:rPr>
                <w:lang w:val="en-US"/>
              </w:rPr>
            </w:pPr>
            <w:r>
              <w:rPr>
                <w:noProof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771641" wp14:editId="639D892A">
                      <wp:simplePos x="0" y="0"/>
                      <wp:positionH relativeFrom="column">
                        <wp:posOffset>37374</wp:posOffset>
                      </wp:positionH>
                      <wp:positionV relativeFrom="paragraph">
                        <wp:posOffset>241565</wp:posOffset>
                      </wp:positionV>
                      <wp:extent cx="622935" cy="235585"/>
                      <wp:effectExtent l="76200" t="400050" r="0" b="12065"/>
                      <wp:wrapNone/>
                      <wp:docPr id="2" name="Legende: mit Linie mit Akzentuierungsbal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935" cy="235585"/>
                              </a:xfrm>
                              <a:prstGeom prst="accentCallout1">
                                <a:avLst>
                                  <a:gd name="adj1" fmla="val 18750"/>
                                  <a:gd name="adj2" fmla="val -8333"/>
                                  <a:gd name="adj3" fmla="val -173274"/>
                                  <a:gd name="adj4" fmla="val -9297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C0B342" w14:textId="77777777" w:rsidR="00D653B3" w:rsidRPr="00D653B3" w:rsidRDefault="00D653B3" w:rsidP="00D653B3">
                                  <w:pPr>
                                    <w:ind w:left="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771641" id="_x0000_t44" coordsize="21600,21600" o:spt="44" adj="-8280,24300,-1800,4050" path="m@0@1l@2@3nfem@2,l@2,21600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 textborder="f"/>
                    </v:shapetype>
                    <v:shape id="Legende: mit Linie mit Akzentuierungsbalken 2" o:spid="_x0000_s1026" type="#_x0000_t44" style="position:absolute;left:0;text-align:left;margin-left:2.95pt;margin-top:19pt;width:49.0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" adj="-2008,-37427" filled="f" strokecolor="black [3213]" strokeweight="1pt">
                      <v:textbox>
                        <w:txbxContent>
                          <w:p w14:paraId="4FC0B342" w14:textId="77777777" w:rsidR="00D653B3" w:rsidRPr="00D653B3" w:rsidRDefault="00D653B3" w:rsidP="00D653B3">
                            <w:pPr>
                              <w:ind w:left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CA8" w:rsidRPr="009449CD">
              <w:rPr>
                <w:szCs w:val="16"/>
                <w:lang w:val="en-US"/>
              </w:rPr>
              <w:t xml:space="preserve">of </w:t>
            </w:r>
            <w:r w:rsidR="00D93CA8" w:rsidRPr="009449CD">
              <w:rPr>
                <w:szCs w:val="16"/>
                <w:lang w:val="en-US"/>
              </w:rPr>
              <w:tab/>
            </w:r>
            <w:r w:rsidR="00D93CA8" w:rsidRPr="009449CD">
              <w:rPr>
                <w:szCs w:val="16"/>
                <w:lang w:val="en-US"/>
              </w:rPr>
              <w:fldChar w:fldCharType="begin"/>
            </w:r>
            <w:r w:rsidR="00D93CA8" w:rsidRPr="009449CD">
              <w:rPr>
                <w:szCs w:val="16"/>
                <w:lang w:val="en-US"/>
              </w:rPr>
              <w:instrText xml:space="preserve">NUMPAGES </w:instrText>
            </w:r>
            <w:r w:rsidR="00D93CA8" w:rsidRPr="009449CD">
              <w:rPr>
                <w:szCs w:val="16"/>
                <w:lang w:val="en-US"/>
              </w:rPr>
              <w:fldChar w:fldCharType="separate"/>
            </w:r>
            <w:r w:rsidR="00911771">
              <w:rPr>
                <w:noProof/>
                <w:szCs w:val="16"/>
                <w:lang w:val="en-US"/>
              </w:rPr>
              <w:t>1</w:t>
            </w:r>
            <w:r w:rsidR="00D93CA8" w:rsidRPr="009449CD">
              <w:rPr>
                <w:szCs w:val="16"/>
                <w:lang w:val="en-US"/>
              </w:rPr>
              <w:fldChar w:fldCharType="end"/>
            </w:r>
          </w:p>
        </w:tc>
      </w:tr>
      <w:tr w:rsidR="00D93CA8" w:rsidRPr="009449CD" w14:paraId="4427BFA3" w14:textId="77777777" w:rsidTr="00A62AF3">
        <w:trPr>
          <w:gridBefore w:val="1"/>
          <w:wBefore w:w="16" w:type="dxa"/>
          <w:cantSplit/>
        </w:trPr>
        <w:tc>
          <w:tcPr>
            <w:tcW w:w="1019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5B907" w14:textId="77777777" w:rsidR="00D93CA8" w:rsidRPr="009449CD" w:rsidRDefault="00D93CA8">
            <w:pPr>
              <w:pStyle w:val="StandardBeschriftung"/>
              <w:rPr>
                <w:lang w:val="en-US"/>
              </w:rPr>
            </w:pPr>
            <w:r w:rsidRPr="009449CD">
              <w:rPr>
                <w:lang w:val="en-US"/>
              </w:rPr>
              <w:t>Distribution list</w:t>
            </w:r>
          </w:p>
          <w:p w14:paraId="118830AA" w14:textId="77777777" w:rsidR="00D93CA8" w:rsidRPr="008A76D1" w:rsidRDefault="00A62AF3" w:rsidP="00A62AF3">
            <w:pPr>
              <w:ind w:left="0"/>
              <w:rPr>
                <w:sz w:val="16"/>
                <w:szCs w:val="16"/>
                <w:lang w:val="en-US"/>
              </w:rPr>
            </w:pPr>
            <w:bookmarkStart w:id="3" w:name="DistributionList"/>
            <w:bookmarkEnd w:id="3"/>
            <w:r>
              <w:rPr>
                <w:lang w:val="en-US"/>
              </w:rPr>
              <w:t xml:space="preserve">  </w:t>
            </w:r>
          </w:p>
          <w:p w14:paraId="30BFAB9F" w14:textId="77777777" w:rsidR="00D93CA8" w:rsidRPr="009449CD" w:rsidRDefault="00D93CA8">
            <w:pPr>
              <w:rPr>
                <w:lang w:val="en-US"/>
              </w:rPr>
            </w:pPr>
          </w:p>
        </w:tc>
      </w:tr>
      <w:tr w:rsidR="00D93CA8" w:rsidRPr="00495436" w14:paraId="1DB2C397" w14:textId="77777777" w:rsidTr="00A62AF3">
        <w:trPr>
          <w:gridBefore w:val="1"/>
          <w:wBefore w:w="16" w:type="dxa"/>
          <w:cantSplit/>
        </w:trPr>
        <w:tc>
          <w:tcPr>
            <w:tcW w:w="1019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EFB7FE" w14:textId="77777777" w:rsidR="00D93CA8" w:rsidRPr="009449CD" w:rsidRDefault="00D93CA8" w:rsidP="00D93CA8">
            <w:pPr>
              <w:pStyle w:val="StandardBeschriftung"/>
              <w:rPr>
                <w:lang w:val="en-US"/>
              </w:rPr>
            </w:pPr>
            <w:r w:rsidRPr="009449CD">
              <w:rPr>
                <w:lang w:val="en-US"/>
              </w:rPr>
              <w:t>Subject</w:t>
            </w:r>
            <w:r w:rsidR="00A62AF3">
              <w:rPr>
                <w:lang w:val="en-US"/>
              </w:rPr>
              <w:t xml:space="preserve"> / file</w:t>
            </w:r>
          </w:p>
          <w:p w14:paraId="5E7254B4" w14:textId="3417E082" w:rsidR="00D93CA8" w:rsidRPr="008A76D1" w:rsidRDefault="00D93CA8" w:rsidP="00A62AF3">
            <w:pPr>
              <w:rPr>
                <w:sz w:val="16"/>
                <w:szCs w:val="16"/>
                <w:lang w:val="en-US"/>
              </w:rPr>
            </w:pPr>
            <w:r w:rsidRPr="008A76D1">
              <w:rPr>
                <w:sz w:val="16"/>
                <w:szCs w:val="16"/>
                <w:lang w:val="en-US"/>
              </w:rPr>
              <w:fldChar w:fldCharType="begin"/>
            </w:r>
            <w:r w:rsidRPr="008A76D1">
              <w:rPr>
                <w:sz w:val="16"/>
                <w:szCs w:val="16"/>
                <w:lang w:val="en-US"/>
              </w:rPr>
              <w:instrText xml:space="preserve"> FILENAME  \p  \* MERGEFORMAT </w:instrText>
            </w:r>
            <w:r w:rsidRPr="008A76D1">
              <w:rPr>
                <w:sz w:val="16"/>
                <w:szCs w:val="16"/>
                <w:lang w:val="en-US"/>
              </w:rPr>
              <w:fldChar w:fldCharType="separate"/>
            </w:r>
            <w:r w:rsidR="007229D6">
              <w:rPr>
                <w:noProof/>
                <w:sz w:val="16"/>
                <w:szCs w:val="16"/>
                <w:lang w:val="en-US"/>
              </w:rPr>
              <w:t>D:\BENTO\Adoc_L99_Errormsg\How to edit a document.docx</w:t>
            </w:r>
            <w:r w:rsidRPr="008A76D1">
              <w:rPr>
                <w:sz w:val="16"/>
                <w:szCs w:val="16"/>
                <w:lang w:val="en-US"/>
              </w:rPr>
              <w:fldChar w:fldCharType="end"/>
            </w:r>
          </w:p>
          <w:p w14:paraId="63285787" w14:textId="77777777" w:rsidR="00A62AF3" w:rsidRPr="00072699" w:rsidRDefault="00A62AF3" w:rsidP="00A62AF3">
            <w:pPr>
              <w:rPr>
                <w:lang w:val="en-US"/>
              </w:rPr>
            </w:pPr>
          </w:p>
        </w:tc>
      </w:tr>
    </w:tbl>
    <w:p w14:paraId="7240ED7C" w14:textId="77777777" w:rsidR="00911771" w:rsidRDefault="00911771" w:rsidP="00911771">
      <w:pPr>
        <w:ind w:left="720" w:hanging="360"/>
        <w:rPr>
          <w:sz w:val="20"/>
          <w:u w:val="single"/>
          <w:lang w:val="en-US"/>
        </w:rPr>
      </w:pPr>
    </w:p>
    <w:p w14:paraId="1A3AEA93" w14:textId="730B0E11" w:rsidR="00911771" w:rsidRPr="007229D6" w:rsidRDefault="00911771" w:rsidP="00911771">
      <w:pPr>
        <w:ind w:left="720" w:hanging="360"/>
        <w:rPr>
          <w:b/>
          <w:bCs/>
          <w:sz w:val="20"/>
          <w:u w:val="single"/>
          <w:lang w:val="en-US"/>
        </w:rPr>
      </w:pPr>
      <w:r w:rsidRPr="007229D6">
        <w:rPr>
          <w:b/>
          <w:bCs/>
          <w:sz w:val="20"/>
          <w:u w:val="single"/>
          <w:lang w:val="en-US"/>
        </w:rPr>
        <w:t>Checkout</w:t>
      </w:r>
    </w:p>
    <w:p w14:paraId="4F681A5E" w14:textId="77777777" w:rsidR="00911771" w:rsidRPr="00911771" w:rsidRDefault="00911771" w:rsidP="00911771">
      <w:pPr>
        <w:ind w:left="720" w:hanging="360"/>
        <w:rPr>
          <w:sz w:val="20"/>
          <w:lang w:val="en-US"/>
        </w:rPr>
      </w:pPr>
    </w:p>
    <w:p w14:paraId="67C85BEB" w14:textId="77777777" w:rsidR="00911771" w:rsidRPr="00911771" w:rsidRDefault="00911771" w:rsidP="00911771">
      <w:pPr>
        <w:pStyle w:val="Listenabsatz"/>
        <w:numPr>
          <w:ilvl w:val="0"/>
          <w:numId w:val="17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>Go to the folder location you want to clone repository.</w:t>
      </w:r>
    </w:p>
    <w:p w14:paraId="52A40358" w14:textId="68AC2B91" w:rsidR="00911771" w:rsidRPr="00911771" w:rsidRDefault="00911771" w:rsidP="00911771">
      <w:pPr>
        <w:pStyle w:val="Listenabsatz"/>
        <w:numPr>
          <w:ilvl w:val="0"/>
          <w:numId w:val="17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 xml:space="preserve">Type </w:t>
      </w:r>
      <w:r w:rsidRPr="00911771">
        <w:rPr>
          <w:b/>
          <w:bCs/>
          <w:i/>
          <w:iCs/>
          <w:sz w:val="20"/>
          <w:lang w:val="en-US"/>
        </w:rPr>
        <w:t>git clone &lt;repo link&gt; (</w:t>
      </w:r>
      <w:r w:rsidR="00A730C4" w:rsidRPr="00A730C4">
        <w:rPr>
          <w:b/>
          <w:bCs/>
          <w:i/>
          <w:iCs/>
          <w:sz w:val="20"/>
          <w:highlight w:val="yellow"/>
          <w:lang w:val="en-US"/>
        </w:rPr>
        <w:t>git clone https://github.com/metamation/ErrorCodesVulcan</w:t>
      </w:r>
      <w:r w:rsidRPr="00911771">
        <w:rPr>
          <w:b/>
          <w:bCs/>
          <w:i/>
          <w:iCs/>
          <w:sz w:val="20"/>
          <w:lang w:val="en-US"/>
        </w:rPr>
        <w:t>)</w:t>
      </w:r>
      <w:r w:rsidRPr="00911771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in </w:t>
      </w:r>
      <w:r w:rsidRPr="00911771">
        <w:rPr>
          <w:sz w:val="20"/>
          <w:lang w:val="en-US"/>
        </w:rPr>
        <w:t>CMD.</w:t>
      </w:r>
    </w:p>
    <w:p w14:paraId="7E066D1D" w14:textId="36781491" w:rsidR="00911771" w:rsidRPr="00911771" w:rsidRDefault="00911771" w:rsidP="00911771">
      <w:pPr>
        <w:pStyle w:val="Listenabsatz"/>
        <w:spacing w:line="259" w:lineRule="auto"/>
        <w:ind w:left="1440" w:right="0"/>
        <w:rPr>
          <w:sz w:val="20"/>
          <w:lang w:val="en-US"/>
        </w:rPr>
      </w:pPr>
      <w:r>
        <w:rPr>
          <w:sz w:val="20"/>
          <w:lang w:val="en-US"/>
        </w:rPr>
        <w:t>w</w:t>
      </w:r>
      <w:r w:rsidRPr="00911771">
        <w:rPr>
          <w:sz w:val="20"/>
          <w:lang w:val="en-US"/>
        </w:rPr>
        <w:t>ait for the clone action to complete.</w:t>
      </w:r>
    </w:p>
    <w:p w14:paraId="5794F46F" w14:textId="77777777" w:rsidR="00911771" w:rsidRPr="00911771" w:rsidRDefault="00911771" w:rsidP="00911771">
      <w:pPr>
        <w:pStyle w:val="Listenabsatz"/>
        <w:numPr>
          <w:ilvl w:val="0"/>
          <w:numId w:val="17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>Go inside the cloned folder using CMD.</w:t>
      </w:r>
    </w:p>
    <w:p w14:paraId="08722CC1" w14:textId="77777777" w:rsidR="00911771" w:rsidRPr="00911771" w:rsidRDefault="00911771" w:rsidP="00911771">
      <w:pPr>
        <w:pStyle w:val="Listenabsatz"/>
        <w:rPr>
          <w:sz w:val="20"/>
          <w:lang w:val="en-US"/>
        </w:rPr>
      </w:pPr>
    </w:p>
    <w:p w14:paraId="1F2BA735" w14:textId="77777777" w:rsidR="00911771" w:rsidRPr="00911771" w:rsidRDefault="00911771" w:rsidP="00911771">
      <w:pPr>
        <w:ind w:left="360"/>
        <w:rPr>
          <w:sz w:val="20"/>
          <w:lang w:val="en-US"/>
        </w:rPr>
      </w:pPr>
      <w:r w:rsidRPr="00911771">
        <w:rPr>
          <w:sz w:val="20"/>
          <w:lang w:val="en-US"/>
        </w:rPr>
        <w:t xml:space="preserve">NOTE: By default, only the </w:t>
      </w:r>
      <w:r w:rsidRPr="00911771">
        <w:rPr>
          <w:b/>
          <w:bCs/>
          <w:sz w:val="20"/>
          <w:lang w:val="en-US"/>
        </w:rPr>
        <w:t>main</w:t>
      </w:r>
      <w:r w:rsidRPr="00911771">
        <w:rPr>
          <w:sz w:val="20"/>
          <w:lang w:val="en-US"/>
        </w:rPr>
        <w:t xml:space="preserve"> branch of a repository will be cloned.</w:t>
      </w:r>
    </w:p>
    <w:p w14:paraId="68BA4D7B" w14:textId="77777777" w:rsidR="00911771" w:rsidRPr="00911771" w:rsidRDefault="00911771" w:rsidP="00911771">
      <w:pPr>
        <w:rPr>
          <w:sz w:val="20"/>
          <w:lang w:val="en-US"/>
        </w:rPr>
      </w:pPr>
    </w:p>
    <w:p w14:paraId="4E3B4E7C" w14:textId="4F44E896" w:rsidR="00911771" w:rsidRPr="00911771" w:rsidRDefault="00911771" w:rsidP="00911771">
      <w:pPr>
        <w:pStyle w:val="Listenabsatz"/>
        <w:numPr>
          <w:ilvl w:val="0"/>
          <w:numId w:val="18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>Create a new branch for you to edit your changes.</w:t>
      </w:r>
      <w:r>
        <w:rPr>
          <w:sz w:val="20"/>
          <w:lang w:val="en-US"/>
        </w:rPr>
        <w:t xml:space="preserve"> Use the Fogbugz case number as branch name.</w:t>
      </w:r>
    </w:p>
    <w:p w14:paraId="084A7C2C" w14:textId="3468C8D5" w:rsidR="00911771" w:rsidRPr="00311B54" w:rsidRDefault="00911771" w:rsidP="00911771">
      <w:pPr>
        <w:pStyle w:val="Listenabsatz"/>
        <w:numPr>
          <w:ilvl w:val="0"/>
          <w:numId w:val="18"/>
        </w:numPr>
        <w:spacing w:line="259" w:lineRule="auto"/>
        <w:ind w:right="0"/>
        <w:rPr>
          <w:sz w:val="20"/>
          <w:lang w:val="en-US"/>
        </w:rPr>
      </w:pPr>
      <w:r w:rsidRPr="00311B54">
        <w:rPr>
          <w:sz w:val="20"/>
          <w:lang w:val="en-US"/>
        </w:rPr>
        <w:t xml:space="preserve">Type </w:t>
      </w:r>
      <w:r w:rsidRPr="00311B54">
        <w:rPr>
          <w:b/>
          <w:bCs/>
          <w:i/>
          <w:iCs/>
          <w:sz w:val="20"/>
          <w:lang w:val="en-US"/>
        </w:rPr>
        <w:t>git switch</w:t>
      </w:r>
      <w:r w:rsidR="00311B54" w:rsidRPr="00311B54">
        <w:rPr>
          <w:b/>
          <w:bCs/>
          <w:i/>
          <w:iCs/>
          <w:sz w:val="20"/>
          <w:lang w:val="en-US"/>
        </w:rPr>
        <w:t xml:space="preserve"> --</w:t>
      </w:r>
      <w:r w:rsidR="00311B54">
        <w:rPr>
          <w:b/>
          <w:bCs/>
          <w:i/>
          <w:iCs/>
          <w:sz w:val="20"/>
          <w:lang w:val="en-US"/>
        </w:rPr>
        <w:t>create</w:t>
      </w:r>
      <w:r w:rsidRPr="00311B54">
        <w:rPr>
          <w:b/>
          <w:bCs/>
          <w:i/>
          <w:iCs/>
          <w:sz w:val="20"/>
          <w:lang w:val="en-US"/>
        </w:rPr>
        <w:t xml:space="preserve"> &lt;branch name</w:t>
      </w:r>
      <w:proofErr w:type="gramStart"/>
      <w:r w:rsidRPr="00311B54">
        <w:rPr>
          <w:b/>
          <w:bCs/>
          <w:i/>
          <w:iCs/>
          <w:sz w:val="20"/>
          <w:lang w:val="en-US"/>
        </w:rPr>
        <w:t>&gt;</w:t>
      </w:r>
      <w:r w:rsidR="00311B54" w:rsidRPr="00311B54">
        <w:rPr>
          <w:b/>
          <w:bCs/>
          <w:i/>
          <w:iCs/>
          <w:sz w:val="20"/>
          <w:lang w:val="en-US"/>
        </w:rPr>
        <w:t xml:space="preserve"> </w:t>
      </w:r>
      <w:r w:rsidR="00311B54" w:rsidRPr="00311B54">
        <w:rPr>
          <w:sz w:val="20"/>
          <w:lang w:val="en-US"/>
        </w:rPr>
        <w:t>,</w:t>
      </w:r>
      <w:proofErr w:type="gramEnd"/>
      <w:r w:rsidR="00311B54" w:rsidRPr="00311B54">
        <w:rPr>
          <w:sz w:val="20"/>
          <w:lang w:val="en-US"/>
        </w:rPr>
        <w:t xml:space="preserve"> e.g. </w:t>
      </w:r>
      <w:r w:rsidR="00311B54">
        <w:rPr>
          <w:sz w:val="20"/>
          <w:lang w:val="en-US"/>
        </w:rPr>
        <w:t>“</w:t>
      </w:r>
      <w:r w:rsidR="00311B54" w:rsidRPr="00311B54">
        <w:rPr>
          <w:sz w:val="20"/>
          <w:lang w:val="en-US"/>
        </w:rPr>
        <w:t>git switch --create 39898</w:t>
      </w:r>
      <w:r w:rsidR="00311B54">
        <w:rPr>
          <w:sz w:val="20"/>
          <w:lang w:val="en-US"/>
        </w:rPr>
        <w:t>”</w:t>
      </w:r>
    </w:p>
    <w:p w14:paraId="2C8A664C" w14:textId="77777777" w:rsidR="00911771" w:rsidRPr="00311B54" w:rsidRDefault="00911771" w:rsidP="00911771">
      <w:pPr>
        <w:ind w:left="360"/>
        <w:rPr>
          <w:sz w:val="20"/>
          <w:lang w:val="en-US"/>
        </w:rPr>
      </w:pPr>
    </w:p>
    <w:p w14:paraId="6D30335D" w14:textId="77777777" w:rsidR="00911771" w:rsidRDefault="00911771" w:rsidP="00911771">
      <w:pPr>
        <w:ind w:firstLine="360"/>
        <w:rPr>
          <w:sz w:val="20"/>
          <w:lang w:val="en-US"/>
        </w:rPr>
      </w:pPr>
    </w:p>
    <w:p w14:paraId="16C2F13A" w14:textId="37F422E4" w:rsidR="00911771" w:rsidRDefault="00911771" w:rsidP="00911771">
      <w:pPr>
        <w:ind w:firstLine="360"/>
        <w:rPr>
          <w:sz w:val="20"/>
          <w:lang w:val="en-US"/>
        </w:rPr>
      </w:pPr>
      <w:r>
        <w:rPr>
          <w:sz w:val="20"/>
          <w:lang w:val="en-US"/>
        </w:rPr>
        <w:t xml:space="preserve">Make changes via </w:t>
      </w:r>
      <w:r w:rsidRPr="00911771">
        <w:rPr>
          <w:sz w:val="20"/>
          <w:lang w:val="en-US"/>
        </w:rPr>
        <w:t>VS code</w:t>
      </w:r>
      <w:r>
        <w:rPr>
          <w:sz w:val="20"/>
          <w:lang w:val="en-US"/>
        </w:rPr>
        <w:t xml:space="preserve"> </w:t>
      </w:r>
      <w:r w:rsidRPr="00911771">
        <w:rPr>
          <w:sz w:val="20"/>
          <w:lang w:val="en-US"/>
        </w:rPr>
        <w:t>with AsciiDoc extension enabled.</w:t>
      </w:r>
    </w:p>
    <w:p w14:paraId="7D067589" w14:textId="00CB404C" w:rsidR="00911771" w:rsidRPr="00911771" w:rsidRDefault="00911771" w:rsidP="00911771">
      <w:pPr>
        <w:pStyle w:val="Listenabsatz"/>
        <w:numPr>
          <w:ilvl w:val="0"/>
          <w:numId w:val="21"/>
        </w:numPr>
        <w:rPr>
          <w:sz w:val="20"/>
          <w:lang w:val="en-US"/>
        </w:rPr>
      </w:pPr>
      <w:r>
        <w:rPr>
          <w:sz w:val="20"/>
          <w:lang w:val="en-US"/>
        </w:rPr>
        <w:t xml:space="preserve">Ctrl V gives you a </w:t>
      </w:r>
      <w:proofErr w:type="gramStart"/>
      <w:r>
        <w:rPr>
          <w:sz w:val="20"/>
          <w:lang w:val="en-US"/>
        </w:rPr>
        <w:t>preview</w:t>
      </w:r>
      <w:proofErr w:type="gramEnd"/>
    </w:p>
    <w:p w14:paraId="4FACF840" w14:textId="77777777" w:rsidR="00911771" w:rsidRPr="00911771" w:rsidRDefault="00911771" w:rsidP="00911771">
      <w:pPr>
        <w:ind w:firstLine="360"/>
        <w:rPr>
          <w:sz w:val="20"/>
          <w:lang w:val="en-US"/>
        </w:rPr>
      </w:pPr>
    </w:p>
    <w:p w14:paraId="177A05B8" w14:textId="145A0DAF" w:rsidR="007229D6" w:rsidRPr="007229D6" w:rsidRDefault="007229D6" w:rsidP="007229D6">
      <w:pPr>
        <w:ind w:left="720" w:hanging="360"/>
        <w:rPr>
          <w:b/>
          <w:bCs/>
          <w:sz w:val="20"/>
          <w:u w:val="single"/>
          <w:lang w:val="en-US"/>
        </w:rPr>
      </w:pPr>
      <w:r w:rsidRPr="007229D6">
        <w:rPr>
          <w:b/>
          <w:bCs/>
          <w:sz w:val="20"/>
          <w:u w:val="single"/>
          <w:lang w:val="en-US"/>
        </w:rPr>
        <w:t>Check</w:t>
      </w:r>
      <w:r>
        <w:rPr>
          <w:b/>
          <w:bCs/>
          <w:sz w:val="20"/>
          <w:u w:val="single"/>
          <w:lang w:val="en-US"/>
        </w:rPr>
        <w:t>in</w:t>
      </w:r>
    </w:p>
    <w:p w14:paraId="0ED3ED8D" w14:textId="77777777" w:rsidR="00911771" w:rsidRPr="007229D6" w:rsidRDefault="00911771" w:rsidP="007229D6">
      <w:pPr>
        <w:ind w:left="0"/>
        <w:rPr>
          <w:sz w:val="20"/>
          <w:lang w:val="en-US"/>
        </w:rPr>
      </w:pPr>
    </w:p>
    <w:p w14:paraId="734CEC92" w14:textId="77777777" w:rsidR="00911771" w:rsidRPr="00911771" w:rsidRDefault="00911771" w:rsidP="00911771">
      <w:pPr>
        <w:pStyle w:val="Listenabsatz"/>
        <w:numPr>
          <w:ilvl w:val="0"/>
          <w:numId w:val="19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 xml:space="preserve">Go to CMD type </w:t>
      </w:r>
      <w:r w:rsidRPr="00911771">
        <w:rPr>
          <w:b/>
          <w:bCs/>
          <w:i/>
          <w:iCs/>
          <w:sz w:val="20"/>
          <w:lang w:val="en-US"/>
        </w:rPr>
        <w:t>git status</w:t>
      </w:r>
      <w:r w:rsidRPr="00911771">
        <w:rPr>
          <w:sz w:val="20"/>
          <w:lang w:val="en-US"/>
        </w:rPr>
        <w:t xml:space="preserve"> to review the status.</w:t>
      </w:r>
    </w:p>
    <w:p w14:paraId="691C9FA3" w14:textId="77777777" w:rsidR="00911771" w:rsidRPr="00F57087" w:rsidRDefault="00911771" w:rsidP="00911771">
      <w:pPr>
        <w:pStyle w:val="Listenabsatz"/>
        <w:numPr>
          <w:ilvl w:val="0"/>
          <w:numId w:val="19"/>
        </w:numPr>
        <w:spacing w:line="259" w:lineRule="auto"/>
        <w:ind w:right="0"/>
        <w:rPr>
          <w:sz w:val="20"/>
        </w:rPr>
      </w:pPr>
      <w:r w:rsidRPr="00F57087">
        <w:rPr>
          <w:sz w:val="20"/>
        </w:rPr>
        <w:t xml:space="preserve">Type </w:t>
      </w:r>
      <w:r w:rsidRPr="00F57087">
        <w:rPr>
          <w:b/>
          <w:bCs/>
          <w:i/>
          <w:iCs/>
          <w:sz w:val="20"/>
        </w:rPr>
        <w:t xml:space="preserve">git </w:t>
      </w:r>
      <w:proofErr w:type="gramStart"/>
      <w:r w:rsidRPr="00F57087">
        <w:rPr>
          <w:b/>
          <w:bCs/>
          <w:i/>
          <w:iCs/>
          <w:sz w:val="20"/>
        </w:rPr>
        <w:t>add .</w:t>
      </w:r>
      <w:proofErr w:type="gramEnd"/>
    </w:p>
    <w:p w14:paraId="61E043C7" w14:textId="58F086FC" w:rsidR="00911771" w:rsidRPr="007229D6" w:rsidRDefault="00911771" w:rsidP="007229D6">
      <w:pPr>
        <w:pStyle w:val="Listenabsatz"/>
        <w:numPr>
          <w:ilvl w:val="0"/>
          <w:numId w:val="19"/>
        </w:numPr>
        <w:spacing w:line="259" w:lineRule="auto"/>
        <w:ind w:right="0"/>
        <w:rPr>
          <w:sz w:val="20"/>
          <w:lang w:val="en-US"/>
        </w:rPr>
      </w:pPr>
      <w:r w:rsidRPr="007229D6">
        <w:rPr>
          <w:sz w:val="20"/>
          <w:lang w:val="en-US"/>
        </w:rPr>
        <w:t>Type</w:t>
      </w:r>
      <w:r w:rsidRPr="007229D6">
        <w:rPr>
          <w:b/>
          <w:bCs/>
          <w:i/>
          <w:iCs/>
          <w:sz w:val="20"/>
          <w:lang w:val="en-US"/>
        </w:rPr>
        <w:t xml:space="preserve"> </w:t>
      </w:r>
      <w:proofErr w:type="gramStart"/>
      <w:r w:rsidRPr="007229D6">
        <w:rPr>
          <w:b/>
          <w:bCs/>
          <w:i/>
          <w:iCs/>
          <w:sz w:val="20"/>
          <w:lang w:val="en-US"/>
        </w:rPr>
        <w:t>git</w:t>
      </w:r>
      <w:proofErr w:type="gramEnd"/>
      <w:r w:rsidRPr="007229D6">
        <w:rPr>
          <w:b/>
          <w:bCs/>
          <w:i/>
          <w:iCs/>
          <w:sz w:val="20"/>
          <w:lang w:val="en-US"/>
        </w:rPr>
        <w:t xml:space="preserve"> commi</w:t>
      </w:r>
      <w:r w:rsidR="007229D6">
        <w:rPr>
          <w:b/>
          <w:bCs/>
          <w:i/>
          <w:iCs/>
          <w:sz w:val="20"/>
          <w:lang w:val="en-US"/>
        </w:rPr>
        <w:t xml:space="preserve">t </w:t>
      </w:r>
      <w:r w:rsidR="007229D6">
        <w:rPr>
          <w:sz w:val="20"/>
          <w:lang w:val="en-US"/>
        </w:rPr>
        <w:t xml:space="preserve">or use </w:t>
      </w:r>
      <w:r w:rsidRPr="007229D6">
        <w:rPr>
          <w:sz w:val="20"/>
          <w:lang w:val="en-US"/>
        </w:rPr>
        <w:t xml:space="preserve">it commit -m "Case 38741 </w:t>
      </w:r>
      <w:r w:rsidR="007229D6">
        <w:rPr>
          <w:sz w:val="20"/>
          <w:lang w:val="en-US"/>
        </w:rPr>
        <w:t>&lt;short description what you did&gt;</w:t>
      </w:r>
      <w:r w:rsidRPr="007229D6">
        <w:rPr>
          <w:sz w:val="20"/>
          <w:lang w:val="en-US"/>
        </w:rPr>
        <w:t>"</w:t>
      </w:r>
    </w:p>
    <w:p w14:paraId="73950B26" w14:textId="77777777" w:rsidR="00911771" w:rsidRPr="00911771" w:rsidRDefault="00911771" w:rsidP="00911771">
      <w:pPr>
        <w:pStyle w:val="Listenabsatz"/>
        <w:rPr>
          <w:sz w:val="20"/>
          <w:lang w:val="en-US"/>
        </w:rPr>
      </w:pPr>
    </w:p>
    <w:p w14:paraId="107740D6" w14:textId="1B88393B" w:rsidR="00911771" w:rsidRPr="007229D6" w:rsidRDefault="00911771" w:rsidP="007229D6">
      <w:pPr>
        <w:pStyle w:val="Listenabsatz"/>
        <w:numPr>
          <w:ilvl w:val="0"/>
          <w:numId w:val="19"/>
        </w:numPr>
        <w:spacing w:line="259" w:lineRule="auto"/>
        <w:ind w:right="0"/>
        <w:rPr>
          <w:sz w:val="20"/>
        </w:rPr>
      </w:pPr>
      <w:r w:rsidRPr="00F57087">
        <w:rPr>
          <w:sz w:val="20"/>
        </w:rPr>
        <w:t xml:space="preserve">Type </w:t>
      </w:r>
      <w:r w:rsidRPr="00F57087">
        <w:rPr>
          <w:b/>
          <w:bCs/>
          <w:i/>
          <w:iCs/>
          <w:sz w:val="20"/>
        </w:rPr>
        <w:t>git push</w:t>
      </w:r>
    </w:p>
    <w:p w14:paraId="49FEF9D4" w14:textId="77777777" w:rsidR="00911771" w:rsidRPr="00911771" w:rsidRDefault="00911771" w:rsidP="00911771">
      <w:pPr>
        <w:pStyle w:val="Listenabsatz"/>
        <w:numPr>
          <w:ilvl w:val="0"/>
          <w:numId w:val="19"/>
        </w:numPr>
        <w:spacing w:line="259" w:lineRule="auto"/>
        <w:ind w:right="0"/>
        <w:rPr>
          <w:sz w:val="20"/>
          <w:lang w:val="en-US"/>
        </w:rPr>
      </w:pPr>
      <w:r w:rsidRPr="00911771">
        <w:rPr>
          <w:sz w:val="20"/>
          <w:lang w:val="en-US"/>
        </w:rPr>
        <w:t xml:space="preserve">Go to </w:t>
      </w:r>
      <w:r w:rsidRPr="00911771">
        <w:rPr>
          <w:b/>
          <w:bCs/>
          <w:sz w:val="20"/>
          <w:lang w:val="en-US"/>
        </w:rPr>
        <w:t>GitHub</w:t>
      </w:r>
      <w:r w:rsidRPr="00911771">
        <w:rPr>
          <w:sz w:val="20"/>
          <w:lang w:val="en-US"/>
        </w:rPr>
        <w:t xml:space="preserve"> repository page in your browser and create a </w:t>
      </w:r>
      <w:r w:rsidRPr="00911771">
        <w:rPr>
          <w:b/>
          <w:bCs/>
          <w:sz w:val="20"/>
          <w:lang w:val="en-US"/>
        </w:rPr>
        <w:t>pull request</w:t>
      </w:r>
      <w:r w:rsidRPr="00911771">
        <w:rPr>
          <w:sz w:val="20"/>
          <w:lang w:val="en-US"/>
        </w:rPr>
        <w:t>.</w:t>
      </w:r>
    </w:p>
    <w:p w14:paraId="55C31AAC" w14:textId="77777777" w:rsidR="00911771" w:rsidRPr="00911771" w:rsidRDefault="00911771" w:rsidP="00911771">
      <w:pPr>
        <w:rPr>
          <w:sz w:val="20"/>
          <w:lang w:val="en-US"/>
        </w:rPr>
      </w:pPr>
    </w:p>
    <w:p w14:paraId="5ECB7EA4" w14:textId="77777777" w:rsidR="007229D6" w:rsidRDefault="00911771" w:rsidP="007229D6">
      <w:pPr>
        <w:pStyle w:val="Listenabsatz"/>
        <w:numPr>
          <w:ilvl w:val="0"/>
          <w:numId w:val="20"/>
        </w:numPr>
        <w:spacing w:line="259" w:lineRule="auto"/>
        <w:ind w:right="0"/>
        <w:rPr>
          <w:sz w:val="20"/>
          <w:lang w:val="en-US"/>
        </w:rPr>
      </w:pPr>
      <w:r w:rsidRPr="007229D6">
        <w:rPr>
          <w:sz w:val="20"/>
          <w:lang w:val="en-US"/>
        </w:rPr>
        <w:t xml:space="preserve">Send </w:t>
      </w:r>
      <w:r w:rsidR="007229D6" w:rsidRPr="007229D6">
        <w:rPr>
          <w:sz w:val="20"/>
          <w:lang w:val="en-US"/>
        </w:rPr>
        <w:t>Vijay (Laser) or Vishnu (Bend)</w:t>
      </w:r>
      <w:r w:rsidRPr="007229D6">
        <w:rPr>
          <w:sz w:val="20"/>
          <w:lang w:val="en-US"/>
        </w:rPr>
        <w:t xml:space="preserve"> a notification to check the version and to merge the changes into the main branch.</w:t>
      </w:r>
      <w:r w:rsidR="007229D6">
        <w:rPr>
          <w:sz w:val="20"/>
          <w:lang w:val="en-US"/>
        </w:rPr>
        <w:t xml:space="preserve"> </w:t>
      </w:r>
    </w:p>
    <w:p w14:paraId="0F6FA0BB" w14:textId="77777777" w:rsidR="00911771" w:rsidRDefault="00911771" w:rsidP="00911771">
      <w:pPr>
        <w:rPr>
          <w:sz w:val="20"/>
          <w:lang w:val="en-US"/>
        </w:rPr>
      </w:pPr>
    </w:p>
    <w:p w14:paraId="35E2712D" w14:textId="659471D7" w:rsidR="007229D6" w:rsidRPr="00911771" w:rsidRDefault="007229D6" w:rsidP="00911771">
      <w:pPr>
        <w:rPr>
          <w:sz w:val="20"/>
          <w:lang w:val="en-US"/>
        </w:rPr>
      </w:pPr>
      <w:r>
        <w:rPr>
          <w:sz w:val="20"/>
          <w:lang w:val="en-US"/>
        </w:rPr>
        <w:t>Video tutorial</w:t>
      </w:r>
    </w:p>
    <w:p w14:paraId="4875EB51" w14:textId="77777777" w:rsidR="00911771" w:rsidRPr="00495436" w:rsidRDefault="00000000" w:rsidP="00911771">
      <w:pPr>
        <w:rPr>
          <w:rStyle w:val="Hyperlink"/>
          <w:sz w:val="20"/>
          <w:lang w:val="en-US"/>
        </w:rPr>
      </w:pPr>
      <w:hyperlink r:id="rId9" w:history="1">
        <w:r w:rsidR="00911771" w:rsidRPr="00911771">
          <w:rPr>
            <w:rStyle w:val="Hyperlink"/>
            <w:sz w:val="20"/>
            <w:lang w:val="en-US"/>
          </w:rPr>
          <w:t xml:space="preserve">How To Use GitHub + VSCode: Create a Repository &amp; Merge Changes </w:t>
        </w:r>
        <w:proofErr w:type="gramStart"/>
        <w:r w:rsidR="00911771" w:rsidRPr="00911771">
          <w:rPr>
            <w:rStyle w:val="Hyperlink"/>
            <w:sz w:val="20"/>
            <w:lang w:val="en-US"/>
          </w:rPr>
          <w:t>With</w:t>
        </w:r>
        <w:proofErr w:type="gramEnd"/>
        <w:r w:rsidR="00911771" w:rsidRPr="00911771">
          <w:rPr>
            <w:rStyle w:val="Hyperlink"/>
            <w:sz w:val="20"/>
            <w:lang w:val="en-US"/>
          </w:rPr>
          <w:t xml:space="preserve"> a Pull Request (youtube.com)</w:t>
        </w:r>
      </w:hyperlink>
    </w:p>
    <w:p w14:paraId="677DE405" w14:textId="2872013F" w:rsidR="00A730C4" w:rsidRPr="00911771" w:rsidRDefault="00A730C4" w:rsidP="00911771">
      <w:pPr>
        <w:rPr>
          <w:sz w:val="20"/>
          <w:lang w:val="en-US"/>
        </w:rPr>
      </w:pPr>
      <w:hyperlink r:id="rId10" w:history="1">
        <w:r w:rsidRPr="00A730C4">
          <w:rPr>
            <w:rStyle w:val="Hyperlink"/>
            <w:lang w:val="en-US"/>
          </w:rPr>
          <w:t>AsciiDoc Syntax Quick Reference | Asciidoctor Docs</w:t>
        </w:r>
      </w:hyperlink>
    </w:p>
    <w:p w14:paraId="6ED163E8" w14:textId="77777777" w:rsidR="00911771" w:rsidRDefault="00911771" w:rsidP="00911771">
      <w:pPr>
        <w:rPr>
          <w:sz w:val="20"/>
          <w:lang w:val="en-US"/>
        </w:rPr>
      </w:pPr>
    </w:p>
    <w:p w14:paraId="5809624B" w14:textId="314C2E91" w:rsidR="007229D6" w:rsidRPr="007229D6" w:rsidRDefault="007229D6" w:rsidP="00911771">
      <w:pPr>
        <w:rPr>
          <w:b/>
          <w:bCs/>
          <w:sz w:val="20"/>
          <w:lang w:val="en-US"/>
        </w:rPr>
      </w:pPr>
      <w:r w:rsidRPr="007229D6">
        <w:rPr>
          <w:b/>
          <w:bCs/>
          <w:sz w:val="20"/>
          <w:lang w:val="en-US"/>
        </w:rPr>
        <w:t>Other remarks:</w:t>
      </w:r>
    </w:p>
    <w:p w14:paraId="59132DCD" w14:textId="6302017F" w:rsidR="007229D6" w:rsidRDefault="007229D6" w:rsidP="007229D6">
      <w:pPr>
        <w:pStyle w:val="Listenabsatz"/>
        <w:numPr>
          <w:ilvl w:val="0"/>
          <w:numId w:val="21"/>
        </w:numPr>
        <w:rPr>
          <w:sz w:val="20"/>
          <w:lang w:val="en-US"/>
        </w:rPr>
      </w:pPr>
      <w:r>
        <w:rPr>
          <w:sz w:val="20"/>
          <w:lang w:val="en-US"/>
        </w:rPr>
        <w:t>Always use small images (.png), not larger than 200kb.</w:t>
      </w:r>
    </w:p>
    <w:p w14:paraId="3A91AF30" w14:textId="3E9196BC" w:rsidR="00495436" w:rsidRPr="007229D6" w:rsidRDefault="00495436" w:rsidP="007229D6">
      <w:pPr>
        <w:pStyle w:val="Listenabsatz"/>
        <w:numPr>
          <w:ilvl w:val="0"/>
          <w:numId w:val="21"/>
        </w:numPr>
        <w:rPr>
          <w:sz w:val="20"/>
          <w:lang w:val="en-US"/>
        </w:rPr>
      </w:pPr>
      <w:r>
        <w:rPr>
          <w:sz w:val="20"/>
          <w:lang w:val="en-US"/>
        </w:rPr>
        <w:t>The name of the image is preferably &lt;error message number&gt;&lt;keyword&gt;.png. e.g. “</w:t>
      </w:r>
      <w:r w:rsidRPr="00495436">
        <w:rPr>
          <w:sz w:val="20"/>
          <w:lang w:val="en-US"/>
        </w:rPr>
        <w:t>2000_CANBus.png</w:t>
      </w:r>
      <w:r>
        <w:rPr>
          <w:sz w:val="20"/>
          <w:lang w:val="en-US"/>
        </w:rPr>
        <w:t>”</w:t>
      </w:r>
    </w:p>
    <w:p w14:paraId="37FB7982" w14:textId="77777777" w:rsidR="007229D6" w:rsidRDefault="007229D6" w:rsidP="00911771">
      <w:pPr>
        <w:rPr>
          <w:sz w:val="20"/>
          <w:lang w:val="en-US"/>
        </w:rPr>
      </w:pPr>
    </w:p>
    <w:p w14:paraId="2791F012" w14:textId="3792E0EF" w:rsidR="007229D6" w:rsidRPr="007229D6" w:rsidRDefault="007229D6" w:rsidP="00911771">
      <w:pPr>
        <w:rPr>
          <w:b/>
          <w:bCs/>
          <w:sz w:val="20"/>
          <w:lang w:val="en-US"/>
        </w:rPr>
      </w:pPr>
      <w:r w:rsidRPr="007229D6">
        <w:rPr>
          <w:b/>
          <w:bCs/>
          <w:sz w:val="20"/>
          <w:lang w:val="en-US"/>
        </w:rPr>
        <w:t>Setup of Git on a TRUMPF PC</w:t>
      </w:r>
    </w:p>
    <w:p w14:paraId="73727318" w14:textId="77777777" w:rsidR="007229D6" w:rsidRDefault="007229D6" w:rsidP="007229D6">
      <w:pPr>
        <w:rPr>
          <w:sz w:val="20"/>
          <w:lang w:val="en-US"/>
        </w:rPr>
      </w:pPr>
      <w:r>
        <w:rPr>
          <w:sz w:val="20"/>
          <w:lang w:val="en-US"/>
        </w:rPr>
        <w:t>Please open CMD prompt window with admin rights, execute the following commands, reopen the CMD window and try the Git clone command.</w:t>
      </w:r>
    </w:p>
    <w:p w14:paraId="08B65536" w14:textId="77777777" w:rsidR="007229D6" w:rsidRDefault="007229D6" w:rsidP="007229D6">
      <w:pPr>
        <w:rPr>
          <w:sz w:val="20"/>
          <w:lang w:val="en-US"/>
        </w:rPr>
      </w:pPr>
      <w:r>
        <w:rPr>
          <w:sz w:val="20"/>
          <w:lang w:val="en-US"/>
        </w:rPr>
        <w:t>1.</w:t>
      </w:r>
      <w:r>
        <w:rPr>
          <w:sz w:val="20"/>
          <w:lang w:val="en-US"/>
        </w:rPr>
        <w:tab/>
        <w:t xml:space="preserve">Git config --global </w:t>
      </w:r>
      <w:proofErr w:type="gramStart"/>
      <w:r>
        <w:rPr>
          <w:sz w:val="20"/>
          <w:lang w:val="en-US"/>
        </w:rPr>
        <w:t>http.proxy</w:t>
      </w:r>
      <w:proofErr w:type="gramEnd"/>
      <w:r>
        <w:rPr>
          <w:sz w:val="20"/>
          <w:lang w:val="en-US"/>
        </w:rPr>
        <w:t xml:space="preserve"> </w:t>
      </w:r>
      <w:hyperlink r:id="rId11" w:history="1">
        <w:r>
          <w:rPr>
            <w:rStyle w:val="Hyperlink"/>
            <w:sz w:val="20"/>
            <w:lang w:val="en-US"/>
          </w:rPr>
          <w:t>http://WadehnWo@srv34prox.corp.trumpf.com:80</w:t>
        </w:r>
      </w:hyperlink>
    </w:p>
    <w:p w14:paraId="55EFA4E6" w14:textId="77777777" w:rsidR="007229D6" w:rsidRDefault="007229D6" w:rsidP="007229D6">
      <w:pPr>
        <w:rPr>
          <w:sz w:val="20"/>
          <w:lang w:val="en-US"/>
        </w:rPr>
      </w:pPr>
      <w:r>
        <w:rPr>
          <w:sz w:val="20"/>
          <w:lang w:val="en-US"/>
        </w:rPr>
        <w:t>2.</w:t>
      </w:r>
      <w:r>
        <w:rPr>
          <w:sz w:val="20"/>
          <w:lang w:val="en-US"/>
        </w:rPr>
        <w:tab/>
        <w:t xml:space="preserve">Setx HTTPS_PROXY=http:// </w:t>
      </w:r>
      <w:hyperlink r:id="rId12" w:history="1">
        <w:r>
          <w:rPr>
            <w:rStyle w:val="Hyperlink"/>
            <w:sz w:val="20"/>
            <w:lang w:val="en-US"/>
          </w:rPr>
          <w:t>WadehnWo@srv34prox.corp.trumpf.com:80</w:t>
        </w:r>
      </w:hyperlink>
    </w:p>
    <w:p w14:paraId="6595F2CE" w14:textId="77777777" w:rsidR="007229D6" w:rsidRDefault="007229D6" w:rsidP="007229D6">
      <w:pPr>
        <w:rPr>
          <w:sz w:val="20"/>
          <w:lang w:val="en-US"/>
        </w:rPr>
      </w:pPr>
      <w:r>
        <w:rPr>
          <w:sz w:val="20"/>
          <w:lang w:val="en-US"/>
        </w:rPr>
        <w:t>3.</w:t>
      </w:r>
      <w:r>
        <w:rPr>
          <w:sz w:val="20"/>
          <w:lang w:val="en-US"/>
        </w:rPr>
        <w:tab/>
        <w:t xml:space="preserve">Setx HTTP_PROXY=http:// </w:t>
      </w:r>
      <w:hyperlink r:id="rId13" w:history="1">
        <w:r>
          <w:rPr>
            <w:rStyle w:val="Hyperlink"/>
            <w:sz w:val="20"/>
            <w:lang w:val="en-US"/>
          </w:rPr>
          <w:t>WadehnWo@srv34prox.corp.trumpf.com:80</w:t>
        </w:r>
      </w:hyperlink>
    </w:p>
    <w:p w14:paraId="4490AE37" w14:textId="77777777" w:rsidR="007229D6" w:rsidRDefault="007229D6" w:rsidP="007229D6">
      <w:pPr>
        <w:rPr>
          <w:sz w:val="20"/>
          <w:lang w:val="en-US"/>
        </w:rPr>
      </w:pPr>
      <w:r>
        <w:rPr>
          <w:sz w:val="20"/>
          <w:lang w:val="en-US"/>
        </w:rPr>
        <w:t>You need to exchange wadehnwo with your credentials.</w:t>
      </w:r>
    </w:p>
    <w:p w14:paraId="7E5D875E" w14:textId="77777777" w:rsidR="007229D6" w:rsidRPr="00911771" w:rsidRDefault="007229D6" w:rsidP="00911771">
      <w:pPr>
        <w:rPr>
          <w:sz w:val="20"/>
          <w:lang w:val="en-US"/>
        </w:rPr>
      </w:pPr>
    </w:p>
    <w:p w14:paraId="71F2A12E" w14:textId="1744FE2E" w:rsidR="00911771" w:rsidRDefault="007229D6" w:rsidP="00911771">
      <w:pPr>
        <w:rPr>
          <w:sz w:val="20"/>
          <w:lang w:val="en-US"/>
        </w:rPr>
      </w:pPr>
      <w:r>
        <w:rPr>
          <w:sz w:val="20"/>
          <w:lang w:val="en-US"/>
        </w:rPr>
        <w:t>Popular commands:</w:t>
      </w:r>
    </w:p>
    <w:p w14:paraId="59E65CEB" w14:textId="6A079ED0" w:rsidR="007229D6" w:rsidRDefault="007229D6" w:rsidP="00911771">
      <w:pPr>
        <w:rPr>
          <w:sz w:val="20"/>
          <w:lang w:val="en-US"/>
        </w:rPr>
      </w:pPr>
      <w:r>
        <w:rPr>
          <w:sz w:val="20"/>
          <w:lang w:val="en-US"/>
        </w:rPr>
        <w:t>Links:</w:t>
      </w:r>
    </w:p>
    <w:p w14:paraId="15A47856" w14:textId="576103F7" w:rsidR="007229D6" w:rsidRPr="007229D6" w:rsidRDefault="007229D6" w:rsidP="007229D6">
      <w:pPr>
        <w:shd w:val="clear" w:color="auto" w:fill="1F1F1F"/>
        <w:spacing w:line="285" w:lineRule="atLeast"/>
        <w:ind w:left="0" w:right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7229D6">
        <w:rPr>
          <w:rFonts w:ascii="Consolas" w:hAnsi="Consolas"/>
          <w:color w:val="DCDCAA"/>
          <w:sz w:val="21"/>
          <w:szCs w:val="21"/>
          <w:lang w:val="en-US"/>
        </w:rPr>
        <w:t>xref:</w:t>
      </w:r>
      <w:r w:rsidRPr="007229D6">
        <w:rPr>
          <w:rFonts w:ascii="Consolas" w:hAnsi="Consolas"/>
          <w:color w:val="CCCCCC"/>
          <w:sz w:val="21"/>
          <w:szCs w:val="21"/>
          <w:lang w:val="en-US"/>
        </w:rPr>
        <w:t>https://trumpf.esc-eu-central-1.empolisservices.com/</w:t>
      </w:r>
      <w:proofErr w:type="gramEnd"/>
      <w:r w:rsidRPr="007229D6">
        <w:rPr>
          <w:rFonts w:ascii="Consolas" w:hAnsi="Consolas"/>
          <w:color w:val="CCCCCC"/>
          <w:sz w:val="21"/>
          <w:szCs w:val="21"/>
          <w:lang w:val="en-US"/>
        </w:rPr>
        <w:t xml:space="preserve"> #[</w:t>
      </w:r>
      <w:r w:rsidRPr="007229D6">
        <w:rPr>
          <w:rFonts w:ascii="Consolas" w:hAnsi="Consolas"/>
          <w:color w:val="CE9178"/>
          <w:sz w:val="21"/>
          <w:szCs w:val="21"/>
          <w:lang w:val="en-US"/>
        </w:rPr>
        <w:t>Knowlegehub</w:t>
      </w:r>
      <w:r w:rsidRPr="007229D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08AA814" w14:textId="471110F1" w:rsidR="007229D6" w:rsidRPr="00911771" w:rsidRDefault="007229D6" w:rsidP="00911771">
      <w:pPr>
        <w:rPr>
          <w:sz w:val="20"/>
          <w:lang w:val="en-US"/>
        </w:rPr>
      </w:pPr>
      <w:r>
        <w:rPr>
          <w:sz w:val="20"/>
          <w:lang w:val="en-US"/>
        </w:rPr>
        <w:t>Pictures</w:t>
      </w:r>
    </w:p>
    <w:p w14:paraId="28DEBC18" w14:textId="02AB8BD5" w:rsidR="00A730C4" w:rsidRPr="00A730C4" w:rsidRDefault="00A730C4" w:rsidP="00A730C4">
      <w:pPr>
        <w:shd w:val="clear" w:color="auto" w:fill="1F1F1F"/>
        <w:spacing w:line="285" w:lineRule="atLeast"/>
        <w:ind w:left="0" w:right="0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730C4">
        <w:rPr>
          <w:rFonts w:ascii="Consolas" w:hAnsi="Consolas"/>
          <w:color w:val="DCDCAA"/>
          <w:sz w:val="21"/>
          <w:szCs w:val="21"/>
          <w:lang w:val="en-US"/>
        </w:rPr>
        <w:t>image</w:t>
      </w:r>
      <w:r w:rsidRPr="00A730C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730C4">
        <w:rPr>
          <w:rFonts w:ascii="Consolas" w:hAnsi="Consolas"/>
          <w:color w:val="CCCCCC"/>
          <w:sz w:val="21"/>
          <w:szCs w:val="21"/>
          <w:lang w:val="en-US"/>
        </w:rPr>
        <w:t>logo-trumpf.png</w:t>
      </w:r>
      <w:r w:rsidR="00296CFD">
        <w:rPr>
          <w:rFonts w:ascii="Consolas" w:hAnsi="Consolas"/>
          <w:color w:val="CCCCCC"/>
          <w:sz w:val="21"/>
          <w:szCs w:val="21"/>
          <w:lang w:val="en-US"/>
        </w:rPr>
        <w:t>[]</w:t>
      </w:r>
    </w:p>
    <w:p w14:paraId="5AC0ECBB" w14:textId="77777777" w:rsidR="00911771" w:rsidRDefault="00911771" w:rsidP="003260B1">
      <w:pPr>
        <w:rPr>
          <w:lang w:val="en-US"/>
        </w:rPr>
      </w:pPr>
    </w:p>
    <w:sectPr w:rsidR="00911771" w:rsidSect="009449CD">
      <w:headerReference w:type="default" r:id="rId14"/>
      <w:pgSz w:w="11907" w:h="16839"/>
      <w:pgMar w:top="567" w:right="567" w:bottom="68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60ED" w14:textId="77777777" w:rsidR="00A11FA8" w:rsidRDefault="00A11FA8">
      <w:r>
        <w:separator/>
      </w:r>
    </w:p>
  </w:endnote>
  <w:endnote w:type="continuationSeparator" w:id="0">
    <w:p w14:paraId="3A281A27" w14:textId="77777777" w:rsidR="00A11FA8" w:rsidRDefault="00A1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F6ACB" w14:textId="77777777" w:rsidR="00A11FA8" w:rsidRDefault="00A11FA8">
      <w:r>
        <w:separator/>
      </w:r>
    </w:p>
  </w:footnote>
  <w:footnote w:type="continuationSeparator" w:id="0">
    <w:p w14:paraId="41ACF78D" w14:textId="77777777" w:rsidR="00A11FA8" w:rsidRDefault="00A1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"/>
      <w:gridCol w:w="8337"/>
      <w:gridCol w:w="1841"/>
    </w:tblGrid>
    <w:tr w:rsidR="00F15CD3" w:rsidRPr="00495436" w14:paraId="78A111DA" w14:textId="77777777" w:rsidTr="00285605">
      <w:trPr>
        <w:cantSplit/>
      </w:trPr>
      <w:tc>
        <w:tcPr>
          <w:tcW w:w="20" w:type="dxa"/>
        </w:tcPr>
        <w:p w14:paraId="5C69FEAF" w14:textId="77777777" w:rsidR="00F15CD3" w:rsidRDefault="00F15CD3"/>
      </w:tc>
      <w:tc>
        <w:tcPr>
          <w:tcW w:w="834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C6852" w14:textId="77777777" w:rsidR="00246ADF" w:rsidRDefault="00246ADF" w:rsidP="00AE4EF0"/>
        <w:p w14:paraId="191B0F72" w14:textId="77777777" w:rsidR="00F15CD3" w:rsidRDefault="00285605" w:rsidP="00AE4EF0">
          <w:r w:rsidRPr="00A62AF3">
            <w:rPr>
              <w:noProof/>
            </w:rPr>
            <w:drawing>
              <wp:inline distT="0" distB="0" distL="0" distR="0" wp14:anchorId="410F842A" wp14:editId="0B4E23D1">
                <wp:extent cx="2000250" cy="406990"/>
                <wp:effectExtent l="0" t="0" r="0" b="0"/>
                <wp:docPr id="1" name="Pictur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17CD84-AB89-4983-8C21-517F982BA7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>
                          <a:extLst>
                            <a:ext uri="{FF2B5EF4-FFF2-40B4-BE49-F238E27FC236}">
                              <a16:creationId xmlns:a16="http://schemas.microsoft.com/office/drawing/2014/main" id="{6D17CD84-AB89-4983-8C21-517F982BA7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850" cy="427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2C5358" w14:textId="77777777" w:rsidR="00246ADF" w:rsidRDefault="00246ADF" w:rsidP="00AE4EF0"/>
      </w:tc>
      <w:tc>
        <w:tcPr>
          <w:tcW w:w="1842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45862305" w14:textId="77777777" w:rsidR="00F15CD3" w:rsidRPr="00EA03E8" w:rsidRDefault="00F15CD3" w:rsidP="002F09B8">
          <w:pPr>
            <w:rPr>
              <w:sz w:val="16"/>
              <w:szCs w:val="16"/>
              <w:lang w:val="en-US"/>
            </w:rPr>
          </w:pPr>
          <w:r w:rsidRPr="00EA03E8">
            <w:rPr>
              <w:sz w:val="16"/>
              <w:szCs w:val="16"/>
              <w:lang w:val="en-US"/>
            </w:rPr>
            <w:t xml:space="preserve">Page   </w:t>
          </w:r>
          <w:r w:rsidRPr="002F09B8">
            <w:rPr>
              <w:sz w:val="16"/>
              <w:szCs w:val="16"/>
            </w:rPr>
            <w:fldChar w:fldCharType="begin"/>
          </w:r>
          <w:r w:rsidRPr="00EA03E8">
            <w:rPr>
              <w:sz w:val="16"/>
              <w:szCs w:val="16"/>
              <w:lang w:val="en-US"/>
            </w:rPr>
            <w:instrText xml:space="preserve">PAGE </w:instrText>
          </w:r>
          <w:r w:rsidRPr="002F09B8">
            <w:rPr>
              <w:sz w:val="16"/>
              <w:szCs w:val="16"/>
            </w:rPr>
            <w:fldChar w:fldCharType="separate"/>
          </w:r>
          <w:r w:rsidRPr="00EA03E8">
            <w:rPr>
              <w:noProof/>
              <w:sz w:val="16"/>
              <w:szCs w:val="16"/>
              <w:lang w:val="en-US"/>
            </w:rPr>
            <w:t>1</w:t>
          </w:r>
          <w:r w:rsidRPr="002F09B8">
            <w:rPr>
              <w:sz w:val="16"/>
              <w:szCs w:val="16"/>
            </w:rPr>
            <w:fldChar w:fldCharType="end"/>
          </w:r>
        </w:p>
        <w:p w14:paraId="45FA5EAB" w14:textId="77777777" w:rsidR="00F15CD3" w:rsidRPr="00EA03E8" w:rsidRDefault="00F15CD3" w:rsidP="002F09B8">
          <w:pPr>
            <w:pBdr>
              <w:bottom w:val="single" w:sz="6" w:space="1" w:color="auto"/>
              <w:between w:val="single" w:sz="6" w:space="1" w:color="auto"/>
            </w:pBdr>
            <w:rPr>
              <w:lang w:val="en-US"/>
            </w:rPr>
          </w:pPr>
        </w:p>
        <w:p w14:paraId="310E9685" w14:textId="77777777" w:rsidR="00F15CD3" w:rsidRPr="00EA03E8" w:rsidRDefault="00F15CD3" w:rsidP="002F09B8">
          <w:pPr>
            <w:rPr>
              <w:sz w:val="16"/>
              <w:lang w:val="en-US"/>
            </w:rPr>
          </w:pPr>
          <w:r w:rsidRPr="00EA03E8">
            <w:rPr>
              <w:sz w:val="16"/>
              <w:lang w:val="en-US"/>
            </w:rPr>
            <w:t>Target date</w:t>
          </w:r>
        </w:p>
        <w:p w14:paraId="17B14256" w14:textId="77777777" w:rsidR="00F15CD3" w:rsidRPr="00EA03E8" w:rsidRDefault="00F15CD3" w:rsidP="002F09B8">
          <w:pPr>
            <w:rPr>
              <w:sz w:val="16"/>
              <w:lang w:val="en-US"/>
            </w:rPr>
          </w:pPr>
          <w:r w:rsidRPr="00EA03E8">
            <w:rPr>
              <w:sz w:val="16"/>
              <w:lang w:val="en-US"/>
            </w:rPr>
            <w:t>Comment</w:t>
          </w:r>
        </w:p>
        <w:p w14:paraId="064AA4CD" w14:textId="77777777" w:rsidR="00F15CD3" w:rsidRPr="00EA03E8" w:rsidRDefault="00F15CD3" w:rsidP="002F09B8">
          <w:pPr>
            <w:pStyle w:val="StandardBeschriftung"/>
            <w:rPr>
              <w:lang w:val="en-US"/>
            </w:rPr>
          </w:pPr>
          <w:r>
            <w:rPr>
              <w:lang w:val="en-US"/>
            </w:rPr>
            <w:t>Responsible</w:t>
          </w:r>
        </w:p>
      </w:tc>
    </w:tr>
  </w:tbl>
  <w:p w14:paraId="5636E00A" w14:textId="77777777" w:rsidR="00F15CD3" w:rsidRPr="009449CD" w:rsidRDefault="00F15CD3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68C"/>
    <w:multiLevelType w:val="hybridMultilevel"/>
    <w:tmpl w:val="0A0A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2254"/>
    <w:multiLevelType w:val="hybridMultilevel"/>
    <w:tmpl w:val="1E5AB2AC"/>
    <w:lvl w:ilvl="0" w:tplc="0A8C21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B05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3E17"/>
    <w:multiLevelType w:val="hybridMultilevel"/>
    <w:tmpl w:val="974E0568"/>
    <w:lvl w:ilvl="0" w:tplc="087E1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F09B5"/>
    <w:multiLevelType w:val="hybridMultilevel"/>
    <w:tmpl w:val="176A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663B"/>
    <w:multiLevelType w:val="hybridMultilevel"/>
    <w:tmpl w:val="A588F3B6"/>
    <w:lvl w:ilvl="0" w:tplc="A3CEA348">
      <w:start w:val="1"/>
      <w:numFmt w:val="bullet"/>
      <w:lvlText w:val=""/>
      <w:lvlJc w:val="left"/>
      <w:pPr>
        <w:tabs>
          <w:tab w:val="num" w:pos="567"/>
        </w:tabs>
        <w:ind w:left="567" w:hanging="341"/>
      </w:pPr>
      <w:rPr>
        <w:rFonts w:ascii="Symbol" w:hAnsi="Symbol" w:hint="default"/>
      </w:rPr>
    </w:lvl>
    <w:lvl w:ilvl="1" w:tplc="6E4A7C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041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64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6E5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78B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B46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861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ACA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75BC8"/>
    <w:multiLevelType w:val="hybridMultilevel"/>
    <w:tmpl w:val="D4BE2EEE"/>
    <w:lvl w:ilvl="0" w:tplc="275AEAA8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21A3197"/>
    <w:multiLevelType w:val="hybridMultilevel"/>
    <w:tmpl w:val="BBA66CF0"/>
    <w:lvl w:ilvl="0" w:tplc="D4787D9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097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18F02AC"/>
    <w:multiLevelType w:val="hybridMultilevel"/>
    <w:tmpl w:val="F222A29C"/>
    <w:lvl w:ilvl="0" w:tplc="234EC76C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000"/>
    <w:multiLevelType w:val="hybridMultilevel"/>
    <w:tmpl w:val="39CC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24EDE"/>
    <w:multiLevelType w:val="hybridMultilevel"/>
    <w:tmpl w:val="06400422"/>
    <w:lvl w:ilvl="0" w:tplc="904675A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3DD542D8"/>
    <w:multiLevelType w:val="hybridMultilevel"/>
    <w:tmpl w:val="6220018C"/>
    <w:lvl w:ilvl="0" w:tplc="6D9A3F2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073AC"/>
    <w:multiLevelType w:val="hybridMultilevel"/>
    <w:tmpl w:val="3E56EAF0"/>
    <w:lvl w:ilvl="0" w:tplc="1DDAA5EA">
      <w:start w:val="1"/>
      <w:numFmt w:val="bullet"/>
      <w:pStyle w:val="StandardAufzhlungfrNummerierung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69DA6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D44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A5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CE0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E27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A4F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BAED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804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2742"/>
    <w:multiLevelType w:val="hybridMultilevel"/>
    <w:tmpl w:val="6E18ED3C"/>
    <w:lvl w:ilvl="0" w:tplc="6E6696F2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46CF3D0F"/>
    <w:multiLevelType w:val="hybridMultilevel"/>
    <w:tmpl w:val="6AB879E2"/>
    <w:lvl w:ilvl="0" w:tplc="A8100082">
      <w:start w:val="1"/>
      <w:numFmt w:val="bullet"/>
      <w:pStyle w:val="StandardAufzhlung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</w:rPr>
    </w:lvl>
    <w:lvl w:ilvl="1" w:tplc="D5DC1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146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4C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924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786C4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41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40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A25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72B82"/>
    <w:multiLevelType w:val="hybridMultilevel"/>
    <w:tmpl w:val="DCCC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6CD"/>
    <w:multiLevelType w:val="multilevel"/>
    <w:tmpl w:val="54E097E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34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612AD"/>
    <w:multiLevelType w:val="hybridMultilevel"/>
    <w:tmpl w:val="016E4D74"/>
    <w:lvl w:ilvl="0" w:tplc="A34C47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E9A"/>
    <w:multiLevelType w:val="hybridMultilevel"/>
    <w:tmpl w:val="CCEAD220"/>
    <w:lvl w:ilvl="0" w:tplc="FEA0F862">
      <w:start w:val="1"/>
      <w:numFmt w:val="decimal"/>
      <w:pStyle w:val="StandardNummerierung"/>
      <w:lvlText w:val="%1."/>
      <w:lvlJc w:val="left"/>
      <w:pPr>
        <w:tabs>
          <w:tab w:val="num" w:pos="454"/>
        </w:tabs>
        <w:ind w:left="454" w:hanging="341"/>
      </w:pPr>
      <w:rPr>
        <w:rFonts w:hint="default"/>
      </w:rPr>
    </w:lvl>
    <w:lvl w:ilvl="1" w:tplc="4DFAF0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41F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806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21E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22F0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D5CE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615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5E2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7D74A9"/>
    <w:multiLevelType w:val="hybridMultilevel"/>
    <w:tmpl w:val="162850E0"/>
    <w:lvl w:ilvl="0" w:tplc="041280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267D2"/>
    <w:multiLevelType w:val="hybridMultilevel"/>
    <w:tmpl w:val="E856BF00"/>
    <w:lvl w:ilvl="0" w:tplc="FEA6C278">
      <w:start w:val="1"/>
      <w:numFmt w:val="bullet"/>
      <w:lvlText w:val=""/>
      <w:lvlJc w:val="left"/>
      <w:pPr>
        <w:ind w:left="473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2105147700">
    <w:abstractNumId w:val="14"/>
  </w:num>
  <w:num w:numId="2" w16cid:durableId="359935062">
    <w:abstractNumId w:val="18"/>
  </w:num>
  <w:num w:numId="3" w16cid:durableId="1645694049">
    <w:abstractNumId w:val="7"/>
  </w:num>
  <w:num w:numId="4" w16cid:durableId="1134829740">
    <w:abstractNumId w:val="4"/>
  </w:num>
  <w:num w:numId="5" w16cid:durableId="1173956100">
    <w:abstractNumId w:val="16"/>
  </w:num>
  <w:num w:numId="6" w16cid:durableId="322901249">
    <w:abstractNumId w:val="12"/>
  </w:num>
  <w:num w:numId="7" w16cid:durableId="702556906">
    <w:abstractNumId w:val="17"/>
  </w:num>
  <w:num w:numId="8" w16cid:durableId="1786314862">
    <w:abstractNumId w:val="6"/>
  </w:num>
  <w:num w:numId="9" w16cid:durableId="2112045363">
    <w:abstractNumId w:val="15"/>
  </w:num>
  <w:num w:numId="10" w16cid:durableId="367990797">
    <w:abstractNumId w:val="8"/>
  </w:num>
  <w:num w:numId="11" w16cid:durableId="1013267156">
    <w:abstractNumId w:val="5"/>
  </w:num>
  <w:num w:numId="12" w16cid:durableId="2112582920">
    <w:abstractNumId w:val="1"/>
  </w:num>
  <w:num w:numId="13" w16cid:durableId="97456561">
    <w:abstractNumId w:val="19"/>
  </w:num>
  <w:num w:numId="14" w16cid:durableId="837113217">
    <w:abstractNumId w:val="13"/>
  </w:num>
  <w:num w:numId="15" w16cid:durableId="1722051567">
    <w:abstractNumId w:val="2"/>
  </w:num>
  <w:num w:numId="16" w16cid:durableId="1085027984">
    <w:abstractNumId w:val="20"/>
  </w:num>
  <w:num w:numId="17" w16cid:durableId="1117216792">
    <w:abstractNumId w:val="9"/>
  </w:num>
  <w:num w:numId="18" w16cid:durableId="2060590148">
    <w:abstractNumId w:val="3"/>
  </w:num>
  <w:num w:numId="19" w16cid:durableId="627246220">
    <w:abstractNumId w:val="0"/>
  </w:num>
  <w:num w:numId="20" w16cid:durableId="1652829811">
    <w:abstractNumId w:val="11"/>
  </w:num>
  <w:num w:numId="21" w16cid:durableId="1735665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71"/>
    <w:rsid w:val="000062FA"/>
    <w:rsid w:val="00034EE1"/>
    <w:rsid w:val="000378AE"/>
    <w:rsid w:val="00044D04"/>
    <w:rsid w:val="000529F1"/>
    <w:rsid w:val="00067689"/>
    <w:rsid w:val="00072699"/>
    <w:rsid w:val="00083DF4"/>
    <w:rsid w:val="00094880"/>
    <w:rsid w:val="0009636F"/>
    <w:rsid w:val="000A2FD3"/>
    <w:rsid w:val="000A6A1E"/>
    <w:rsid w:val="000B1676"/>
    <w:rsid w:val="000B3E01"/>
    <w:rsid w:val="000F0C5E"/>
    <w:rsid w:val="000F7263"/>
    <w:rsid w:val="00116B4B"/>
    <w:rsid w:val="00123F25"/>
    <w:rsid w:val="001367EC"/>
    <w:rsid w:val="001536D9"/>
    <w:rsid w:val="001720EE"/>
    <w:rsid w:val="00186326"/>
    <w:rsid w:val="00187FF1"/>
    <w:rsid w:val="0019418D"/>
    <w:rsid w:val="001E5675"/>
    <w:rsid w:val="00237DFD"/>
    <w:rsid w:val="00246ADF"/>
    <w:rsid w:val="00261217"/>
    <w:rsid w:val="00285605"/>
    <w:rsid w:val="00290B65"/>
    <w:rsid w:val="002913D7"/>
    <w:rsid w:val="00296CFD"/>
    <w:rsid w:val="002A383E"/>
    <w:rsid w:val="002A7116"/>
    <w:rsid w:val="002C05D9"/>
    <w:rsid w:val="002E5200"/>
    <w:rsid w:val="002F09B8"/>
    <w:rsid w:val="00311B54"/>
    <w:rsid w:val="00312169"/>
    <w:rsid w:val="003260B1"/>
    <w:rsid w:val="00330E32"/>
    <w:rsid w:val="003410A4"/>
    <w:rsid w:val="00353493"/>
    <w:rsid w:val="00354AD3"/>
    <w:rsid w:val="00356F4B"/>
    <w:rsid w:val="003711F4"/>
    <w:rsid w:val="003A1FCD"/>
    <w:rsid w:val="003A371C"/>
    <w:rsid w:val="003A3AA5"/>
    <w:rsid w:val="003B01EC"/>
    <w:rsid w:val="003B2DAB"/>
    <w:rsid w:val="003B35BF"/>
    <w:rsid w:val="003B49F1"/>
    <w:rsid w:val="003B759A"/>
    <w:rsid w:val="003C59CA"/>
    <w:rsid w:val="003E402B"/>
    <w:rsid w:val="003E6C2B"/>
    <w:rsid w:val="003F796F"/>
    <w:rsid w:val="0046410A"/>
    <w:rsid w:val="00471F1D"/>
    <w:rsid w:val="004801B5"/>
    <w:rsid w:val="004832DA"/>
    <w:rsid w:val="00490E08"/>
    <w:rsid w:val="004941D9"/>
    <w:rsid w:val="00495436"/>
    <w:rsid w:val="004B16CC"/>
    <w:rsid w:val="004B7EEA"/>
    <w:rsid w:val="004E0856"/>
    <w:rsid w:val="00541595"/>
    <w:rsid w:val="00550167"/>
    <w:rsid w:val="005574B6"/>
    <w:rsid w:val="005628D9"/>
    <w:rsid w:val="00565113"/>
    <w:rsid w:val="00572A68"/>
    <w:rsid w:val="00572EA8"/>
    <w:rsid w:val="005732B2"/>
    <w:rsid w:val="00581469"/>
    <w:rsid w:val="005840E4"/>
    <w:rsid w:val="00586B36"/>
    <w:rsid w:val="00593723"/>
    <w:rsid w:val="005942CF"/>
    <w:rsid w:val="005A6943"/>
    <w:rsid w:val="005D139E"/>
    <w:rsid w:val="005E5D86"/>
    <w:rsid w:val="005F4E39"/>
    <w:rsid w:val="005F4FE2"/>
    <w:rsid w:val="005F53E3"/>
    <w:rsid w:val="005F6F36"/>
    <w:rsid w:val="00607C09"/>
    <w:rsid w:val="00637999"/>
    <w:rsid w:val="00642993"/>
    <w:rsid w:val="00646C2A"/>
    <w:rsid w:val="006500D8"/>
    <w:rsid w:val="00653B93"/>
    <w:rsid w:val="006542DE"/>
    <w:rsid w:val="00664341"/>
    <w:rsid w:val="00667D0A"/>
    <w:rsid w:val="00684353"/>
    <w:rsid w:val="00692C2D"/>
    <w:rsid w:val="006974FA"/>
    <w:rsid w:val="006A1761"/>
    <w:rsid w:val="006A4170"/>
    <w:rsid w:val="006B5212"/>
    <w:rsid w:val="006C2372"/>
    <w:rsid w:val="006E71A9"/>
    <w:rsid w:val="006F7E02"/>
    <w:rsid w:val="00710C28"/>
    <w:rsid w:val="00711953"/>
    <w:rsid w:val="00717221"/>
    <w:rsid w:val="007229D6"/>
    <w:rsid w:val="00727F0C"/>
    <w:rsid w:val="00744F5F"/>
    <w:rsid w:val="00784265"/>
    <w:rsid w:val="00793116"/>
    <w:rsid w:val="00795BC4"/>
    <w:rsid w:val="007B355C"/>
    <w:rsid w:val="007D0913"/>
    <w:rsid w:val="007D6F2B"/>
    <w:rsid w:val="007E27BD"/>
    <w:rsid w:val="007E6056"/>
    <w:rsid w:val="0080353C"/>
    <w:rsid w:val="008217EC"/>
    <w:rsid w:val="008527FE"/>
    <w:rsid w:val="00887B72"/>
    <w:rsid w:val="008A76D1"/>
    <w:rsid w:val="008C4F77"/>
    <w:rsid w:val="008E4857"/>
    <w:rsid w:val="008F20A2"/>
    <w:rsid w:val="00904314"/>
    <w:rsid w:val="00911771"/>
    <w:rsid w:val="00915478"/>
    <w:rsid w:val="009449CD"/>
    <w:rsid w:val="009518E0"/>
    <w:rsid w:val="00953C76"/>
    <w:rsid w:val="00964A24"/>
    <w:rsid w:val="00971033"/>
    <w:rsid w:val="009764BF"/>
    <w:rsid w:val="009A5111"/>
    <w:rsid w:val="009C3F9F"/>
    <w:rsid w:val="009E24E9"/>
    <w:rsid w:val="009E5622"/>
    <w:rsid w:val="009E5646"/>
    <w:rsid w:val="00A11FA8"/>
    <w:rsid w:val="00A16868"/>
    <w:rsid w:val="00A46999"/>
    <w:rsid w:val="00A50FE3"/>
    <w:rsid w:val="00A56D87"/>
    <w:rsid w:val="00A62AF3"/>
    <w:rsid w:val="00A730C4"/>
    <w:rsid w:val="00A732B1"/>
    <w:rsid w:val="00A748CD"/>
    <w:rsid w:val="00A901D2"/>
    <w:rsid w:val="00A9042F"/>
    <w:rsid w:val="00AE074F"/>
    <w:rsid w:val="00AE2C74"/>
    <w:rsid w:val="00AE4EF0"/>
    <w:rsid w:val="00B1458C"/>
    <w:rsid w:val="00B15B83"/>
    <w:rsid w:val="00B27B53"/>
    <w:rsid w:val="00B349E7"/>
    <w:rsid w:val="00B427C0"/>
    <w:rsid w:val="00B51F08"/>
    <w:rsid w:val="00B53A24"/>
    <w:rsid w:val="00B61DF9"/>
    <w:rsid w:val="00B61E5D"/>
    <w:rsid w:val="00B7603F"/>
    <w:rsid w:val="00B76A0D"/>
    <w:rsid w:val="00B822B1"/>
    <w:rsid w:val="00B86C92"/>
    <w:rsid w:val="00B951CD"/>
    <w:rsid w:val="00B97D1C"/>
    <w:rsid w:val="00BA0BF1"/>
    <w:rsid w:val="00BA3FD8"/>
    <w:rsid w:val="00BB5391"/>
    <w:rsid w:val="00BC3518"/>
    <w:rsid w:val="00BE2194"/>
    <w:rsid w:val="00BE3553"/>
    <w:rsid w:val="00C041A1"/>
    <w:rsid w:val="00C22148"/>
    <w:rsid w:val="00C31F3C"/>
    <w:rsid w:val="00C60706"/>
    <w:rsid w:val="00C61080"/>
    <w:rsid w:val="00C647CB"/>
    <w:rsid w:val="00C70B99"/>
    <w:rsid w:val="00C71A2D"/>
    <w:rsid w:val="00C7743B"/>
    <w:rsid w:val="00C7771C"/>
    <w:rsid w:val="00C817C1"/>
    <w:rsid w:val="00C941A8"/>
    <w:rsid w:val="00C95705"/>
    <w:rsid w:val="00CA08A2"/>
    <w:rsid w:val="00CA504C"/>
    <w:rsid w:val="00CA5BD7"/>
    <w:rsid w:val="00CA68B6"/>
    <w:rsid w:val="00CC2818"/>
    <w:rsid w:val="00CD2AD5"/>
    <w:rsid w:val="00CE05F4"/>
    <w:rsid w:val="00D0363E"/>
    <w:rsid w:val="00D1227F"/>
    <w:rsid w:val="00D20A2B"/>
    <w:rsid w:val="00D40DE8"/>
    <w:rsid w:val="00D51007"/>
    <w:rsid w:val="00D65172"/>
    <w:rsid w:val="00D653B3"/>
    <w:rsid w:val="00D65763"/>
    <w:rsid w:val="00D67B9B"/>
    <w:rsid w:val="00D72AEB"/>
    <w:rsid w:val="00D876F9"/>
    <w:rsid w:val="00D93CA8"/>
    <w:rsid w:val="00DA5784"/>
    <w:rsid w:val="00DA666F"/>
    <w:rsid w:val="00DA7B4F"/>
    <w:rsid w:val="00DC1A8A"/>
    <w:rsid w:val="00DD571D"/>
    <w:rsid w:val="00DE05BA"/>
    <w:rsid w:val="00DE5923"/>
    <w:rsid w:val="00E41564"/>
    <w:rsid w:val="00E52176"/>
    <w:rsid w:val="00E53EB2"/>
    <w:rsid w:val="00E547CC"/>
    <w:rsid w:val="00E568A9"/>
    <w:rsid w:val="00E821E0"/>
    <w:rsid w:val="00E8533E"/>
    <w:rsid w:val="00E961EE"/>
    <w:rsid w:val="00EA03E8"/>
    <w:rsid w:val="00EA0616"/>
    <w:rsid w:val="00EA36DF"/>
    <w:rsid w:val="00EB3B22"/>
    <w:rsid w:val="00F13CD8"/>
    <w:rsid w:val="00F14684"/>
    <w:rsid w:val="00F152F9"/>
    <w:rsid w:val="00F15CD3"/>
    <w:rsid w:val="00F3060B"/>
    <w:rsid w:val="00F30B5B"/>
    <w:rsid w:val="00F30CB0"/>
    <w:rsid w:val="00F3605A"/>
    <w:rsid w:val="00F43ABB"/>
    <w:rsid w:val="00F477C4"/>
    <w:rsid w:val="00F56A7B"/>
    <w:rsid w:val="00F65731"/>
    <w:rsid w:val="00F74E0E"/>
    <w:rsid w:val="00F83D90"/>
    <w:rsid w:val="00F93FC6"/>
    <w:rsid w:val="00FB32A0"/>
    <w:rsid w:val="00FC57FB"/>
    <w:rsid w:val="00FE0ADA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34ECC6"/>
  <w15:docId w15:val="{1FDDD74C-4FBE-4666-8E6B-CC75D4FF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F4FE2"/>
    <w:pPr>
      <w:ind w:left="113" w:right="113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5F4FE2"/>
    <w:pPr>
      <w:spacing w:after="240"/>
      <w:outlineLvl w:val="0"/>
    </w:pPr>
    <w:rPr>
      <w:b/>
    </w:rPr>
  </w:style>
  <w:style w:type="paragraph" w:styleId="berschrift2">
    <w:name w:val="heading 2"/>
    <w:basedOn w:val="berschrift1"/>
    <w:qFormat/>
    <w:rsid w:val="005F4FE2"/>
    <w:pPr>
      <w:tabs>
        <w:tab w:val="left" w:pos="709"/>
      </w:tabs>
      <w:ind w:left="822" w:hanging="709"/>
      <w:outlineLvl w:val="1"/>
    </w:pPr>
  </w:style>
  <w:style w:type="paragraph" w:styleId="berschrift3">
    <w:name w:val="heading 3"/>
    <w:basedOn w:val="Standard"/>
    <w:next w:val="Standard"/>
    <w:qFormat/>
    <w:rsid w:val="005F4FE2"/>
    <w:pPr>
      <w:tabs>
        <w:tab w:val="left" w:pos="1418"/>
      </w:tabs>
      <w:spacing w:after="240"/>
      <w:ind w:left="1531" w:hanging="709"/>
      <w:outlineLvl w:val="2"/>
    </w:pPr>
    <w:rPr>
      <w:b/>
    </w:rPr>
  </w:style>
  <w:style w:type="paragraph" w:styleId="berschrift4">
    <w:name w:val="heading 4"/>
    <w:basedOn w:val="berschrift3"/>
    <w:qFormat/>
    <w:rsid w:val="005F4FE2"/>
    <w:pPr>
      <w:tabs>
        <w:tab w:val="clear" w:pos="1418"/>
        <w:tab w:val="left" w:pos="2127"/>
      </w:tabs>
      <w:ind w:left="2240"/>
      <w:outlineLvl w:val="3"/>
    </w:pPr>
  </w:style>
  <w:style w:type="paragraph" w:styleId="berschrift5">
    <w:name w:val="heading 5"/>
    <w:basedOn w:val="berschrift4"/>
    <w:qFormat/>
    <w:rsid w:val="005F4FE2"/>
    <w:pPr>
      <w:tabs>
        <w:tab w:val="clear" w:pos="2127"/>
        <w:tab w:val="left" w:pos="2835"/>
      </w:tabs>
      <w:ind w:left="2949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Aufzhlung">
    <w:name w:val="Standard Aufzählung"/>
    <w:basedOn w:val="Standard"/>
    <w:rsid w:val="005F4FE2"/>
    <w:pPr>
      <w:numPr>
        <w:numId w:val="1"/>
      </w:numPr>
      <w:tabs>
        <w:tab w:val="clear" w:pos="454"/>
        <w:tab w:val="num" w:pos="360"/>
      </w:tabs>
      <w:ind w:left="113" w:firstLine="0"/>
    </w:pPr>
  </w:style>
  <w:style w:type="paragraph" w:styleId="Verzeichnis5">
    <w:name w:val="toc 5"/>
    <w:basedOn w:val="Standard"/>
    <w:next w:val="Standard"/>
    <w:semiHidden/>
    <w:rsid w:val="005F4FE2"/>
    <w:pPr>
      <w:tabs>
        <w:tab w:val="left" w:leader="dot" w:pos="8646"/>
        <w:tab w:val="right" w:pos="9072"/>
      </w:tabs>
      <w:ind w:left="2835" w:right="850"/>
    </w:pPr>
  </w:style>
  <w:style w:type="paragraph" w:styleId="Verzeichnis4">
    <w:name w:val="toc 4"/>
    <w:basedOn w:val="Standard"/>
    <w:next w:val="Standard"/>
    <w:semiHidden/>
    <w:rsid w:val="005F4FE2"/>
    <w:pPr>
      <w:tabs>
        <w:tab w:val="left" w:leader="dot" w:pos="8646"/>
        <w:tab w:val="right" w:pos="9072"/>
      </w:tabs>
      <w:ind w:left="2126" w:right="850"/>
    </w:pPr>
  </w:style>
  <w:style w:type="paragraph" w:styleId="Verzeichnis3">
    <w:name w:val="toc 3"/>
    <w:basedOn w:val="Standard"/>
    <w:next w:val="Standard"/>
    <w:uiPriority w:val="39"/>
    <w:rsid w:val="005F4FE2"/>
    <w:pPr>
      <w:tabs>
        <w:tab w:val="left" w:leader="dot" w:pos="8646"/>
        <w:tab w:val="right" w:pos="9072"/>
      </w:tabs>
      <w:ind w:left="1418" w:right="850"/>
    </w:pPr>
  </w:style>
  <w:style w:type="paragraph" w:styleId="Verzeichnis2">
    <w:name w:val="toc 2"/>
    <w:basedOn w:val="Standard"/>
    <w:next w:val="Standard"/>
    <w:uiPriority w:val="39"/>
    <w:rsid w:val="005F4FE2"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uiPriority w:val="39"/>
    <w:rsid w:val="005F4FE2"/>
    <w:pPr>
      <w:tabs>
        <w:tab w:val="left" w:leader="dot" w:pos="8646"/>
        <w:tab w:val="right" w:pos="9072"/>
      </w:tabs>
      <w:ind w:right="850"/>
    </w:pPr>
  </w:style>
  <w:style w:type="paragraph" w:customStyle="1" w:styleId="StandardBeschriftung">
    <w:name w:val="Standard Beschriftung"/>
    <w:basedOn w:val="Standard"/>
    <w:next w:val="Standard"/>
    <w:rsid w:val="005F4FE2"/>
    <w:pPr>
      <w:spacing w:line="260" w:lineRule="exact"/>
    </w:pPr>
    <w:rPr>
      <w:sz w:val="16"/>
    </w:rPr>
  </w:style>
  <w:style w:type="paragraph" w:customStyle="1" w:styleId="StandardNummerierung">
    <w:name w:val="Standard Nummerierung"/>
    <w:basedOn w:val="Standard"/>
    <w:rsid w:val="005F4FE2"/>
    <w:pPr>
      <w:numPr>
        <w:numId w:val="2"/>
      </w:numPr>
    </w:pPr>
  </w:style>
  <w:style w:type="character" w:customStyle="1" w:styleId="StandardBeschriftungZchnZchn">
    <w:name w:val="Standard Beschriftung Zchn Zchn"/>
    <w:basedOn w:val="Absatz-Standardschriftart"/>
    <w:rsid w:val="005F4FE2"/>
    <w:rPr>
      <w:rFonts w:ascii="Arial" w:hAnsi="Arial"/>
      <w:noProof w:val="0"/>
      <w:sz w:val="16"/>
      <w:lang w:val="de-DE" w:eastAsia="de-DE" w:bidi="ar-SA"/>
    </w:rPr>
  </w:style>
  <w:style w:type="paragraph" w:customStyle="1" w:styleId="StandardAufzhlungfrNummerierung">
    <w:name w:val="Standard Aufzählung für Nummerierung"/>
    <w:basedOn w:val="Standard"/>
    <w:rsid w:val="005F4FE2"/>
    <w:pPr>
      <w:numPr>
        <w:numId w:val="6"/>
      </w:numPr>
    </w:pPr>
  </w:style>
  <w:style w:type="paragraph" w:customStyle="1" w:styleId="A0">
    <w:name w:val="A0"/>
    <w:basedOn w:val="Standard"/>
    <w:rsid w:val="005F4FE2"/>
    <w:pPr>
      <w:ind w:right="284"/>
    </w:pPr>
  </w:style>
  <w:style w:type="paragraph" w:customStyle="1" w:styleId="A1">
    <w:name w:val="A1"/>
    <w:basedOn w:val="Standard"/>
    <w:rsid w:val="005F4FE2"/>
    <w:pPr>
      <w:tabs>
        <w:tab w:val="left" w:pos="510"/>
        <w:tab w:val="left" w:pos="907"/>
      </w:tabs>
      <w:ind w:left="510" w:right="284" w:hanging="397"/>
    </w:pPr>
  </w:style>
  <w:style w:type="paragraph" w:customStyle="1" w:styleId="A2">
    <w:name w:val="A2"/>
    <w:basedOn w:val="A1"/>
    <w:rsid w:val="005F4FE2"/>
    <w:pPr>
      <w:tabs>
        <w:tab w:val="left" w:pos="1304"/>
      </w:tabs>
      <w:ind w:left="907"/>
    </w:pPr>
  </w:style>
  <w:style w:type="paragraph" w:customStyle="1" w:styleId="A3">
    <w:name w:val="A3"/>
    <w:basedOn w:val="A2"/>
    <w:rsid w:val="005F4FE2"/>
    <w:pPr>
      <w:tabs>
        <w:tab w:val="clear" w:pos="510"/>
        <w:tab w:val="clear" w:pos="907"/>
        <w:tab w:val="left" w:pos="1701"/>
      </w:tabs>
      <w:ind w:left="1304"/>
    </w:pPr>
  </w:style>
  <w:style w:type="paragraph" w:customStyle="1" w:styleId="A4">
    <w:name w:val="A4"/>
    <w:basedOn w:val="A3"/>
    <w:rsid w:val="005F4FE2"/>
    <w:pPr>
      <w:tabs>
        <w:tab w:val="clear" w:pos="1304"/>
        <w:tab w:val="left" w:pos="2098"/>
      </w:tabs>
      <w:ind w:left="1701"/>
    </w:pPr>
  </w:style>
  <w:style w:type="paragraph" w:customStyle="1" w:styleId="A5">
    <w:name w:val="A5"/>
    <w:basedOn w:val="A4"/>
    <w:rsid w:val="005F4FE2"/>
    <w:pPr>
      <w:tabs>
        <w:tab w:val="clear" w:pos="1701"/>
        <w:tab w:val="left" w:pos="2495"/>
      </w:tabs>
      <w:ind w:left="2098"/>
    </w:pPr>
  </w:style>
  <w:style w:type="paragraph" w:styleId="Kopfzeile">
    <w:name w:val="header"/>
    <w:basedOn w:val="Standard"/>
    <w:rsid w:val="00653B93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653B93"/>
    <w:pPr>
      <w:tabs>
        <w:tab w:val="center" w:pos="4320"/>
        <w:tab w:val="right" w:pos="8640"/>
      </w:tabs>
    </w:pPr>
  </w:style>
  <w:style w:type="paragraph" w:styleId="Sprechblasentext">
    <w:name w:val="Balloon Text"/>
    <w:basedOn w:val="Standard"/>
    <w:link w:val="SprechblasentextZchn"/>
    <w:rsid w:val="002612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61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16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4832D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7B72"/>
    <w:pPr>
      <w:keepNext/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887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WadehnWo@srv34prox.corp.trumpf.com: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dehnWo@srv34prox.corp.trumpf.com: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adehnWo@srv34prox.corp.trumpf.com: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sciidoctor.org/asciidoc/latest/syntax-quick-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LmpKKaQL54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rchiv\TM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B7628-EDE3-4046-A115-FE0A6F38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TMM.dotx</Template>
  <TotalTime>0</TotalTime>
  <Pages>1</Pages>
  <Words>334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Aktennotiz;Memo</vt:lpstr>
      <vt:lpstr>Aktennotiz;Memo</vt:lpstr>
    </vt:vector>
  </TitlesOfParts>
  <Company>TRUMPF GmbH + Co. KG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Aktennotiz;Memo</dc:title>
  <dc:creator>Wolf Wadehn</dc:creator>
  <cp:lastModifiedBy>Wadehn, Wolf</cp:lastModifiedBy>
  <cp:revision>6</cp:revision>
  <cp:lastPrinted>2003-02-21T08:48:00Z</cp:lastPrinted>
  <dcterms:created xsi:type="dcterms:W3CDTF">2024-09-23T13:44:00Z</dcterms:created>
  <dcterms:modified xsi:type="dcterms:W3CDTF">2024-09-23T15:34:00Z</dcterms:modified>
  <cp:category>internalMenu;interner Schriftverkehr;internal correspondence</cp:category>
</cp:coreProperties>
</file>